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14:paraId="3BA8E4FB" w14:textId="77777777" w:rsidR="00113EED" w:rsidRDefault="00113EED" w:rsidP="00113EED">
          <w:pPr>
            <w:pStyle w:val="PublishStatus"/>
          </w:pPr>
          <w:r>
            <w:t>此文章已于</w:t>
          </w:r>
          <w:r>
            <w:t xml:space="preserve"> 15:16:53 2016/9/11 </w:t>
          </w:r>
          <w:r>
            <w:t>发布到</w:t>
          </w:r>
          <w:r>
            <w:t xml:space="preserve"> LovelyDream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59655669" w14:textId="77777777" w:rsidR="005D0F13" w:rsidRDefault="00113EED">
              <w:pPr>
                <w:pStyle w:val="Publishwithline"/>
              </w:pPr>
              <w:r>
                <w:rPr>
                  <w:rFonts w:hint="eastAsia"/>
                </w:rPr>
                <w:t xml:space="preserve">PYTHON </w:t>
              </w:r>
              <w:r>
                <w:rPr>
                  <w:rFonts w:hint="eastAsia"/>
                </w:rPr>
                <w:t>课程</w:t>
              </w:r>
              <w:r>
                <w:rPr>
                  <w:rFonts w:hint="eastAsia"/>
                </w:rPr>
                <w:t>13</w:t>
              </w:r>
              <w:r>
                <w:rPr>
                  <w:rFonts w:hint="eastAsia"/>
                </w:rPr>
                <w:t>：参数、解压和变量</w:t>
              </w:r>
            </w:p>
          </w:sdtContent>
        </w:sdt>
        <w:p w14:paraId="1FB0E332" w14:textId="77777777" w:rsidR="005D0F13" w:rsidRDefault="005D0F13">
          <w:pPr>
            <w:pStyle w:val="underline"/>
          </w:pPr>
        </w:p>
        <w:p w14:paraId="6008C1F7" w14:textId="77777777" w:rsidR="00113EED" w:rsidRDefault="00113EED" w:rsidP="00113EED">
          <w:pPr>
            <w:pStyle w:val="PadderBetweenTitleandProperties"/>
          </w:pPr>
        </w:p>
        <w:p w14:paraId="4B06018A" w14:textId="77777777" w:rsidR="00113EED" w:rsidRDefault="00113EED" w:rsidP="00113EED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135076869"/>
              <w:placeholder>
                <w:docPart w:val="135076869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PYTHON学习">
                <w:listItem w:displayText="PYTHON学习" w:value="PYTHON学习"/>
                <w:listItem w:displayText="VBA学习" w:value="VBA学习"/>
                <w:listItem w:displayText="小胖踏梦" w:value="小胖踏梦"/>
                <w:listItem w:displayText="我喜欢的音乐" w:value="我喜欢的音乐"/>
                <w:listItem w:displayText="未分类" w:value="未分类"/>
                <w:listItem w:displayText="缘起——寻梦" w:value="缘起——寻梦"/>
                <w:listItem w:displayText="无" w:value=" "/>
              </w:comboBox>
            </w:sdtPr>
            <w:sdtEndPr/>
            <w:sdtContent>
              <w:r>
                <w:t>PYTHON</w:t>
              </w:r>
              <w:r>
                <w:rPr>
                  <w:rFonts w:ascii="微软雅黑" w:eastAsia="微软雅黑" w:hAnsi="微软雅黑" w:cs="微软雅黑" w:hint="eastAsia"/>
                </w:rPr>
                <w:t>学习</w:t>
              </w:r>
            </w:sdtContent>
          </w:sdt>
        </w:p>
        <w:p w14:paraId="4075D8AF" w14:textId="77777777" w:rsidR="005D0F13" w:rsidRDefault="00E805B9">
          <w:pPr>
            <w:pStyle w:val="PadderBetweenControlandBody"/>
          </w:pPr>
        </w:p>
      </w:sdtContent>
    </w:sdt>
    <w:p w14:paraId="04068B58" w14:textId="77777777" w:rsidR="00113EED" w:rsidRPr="002B1F86" w:rsidRDefault="00716D78">
      <w:pPr>
        <w:rPr>
          <w:rFonts w:ascii="微软雅黑" w:eastAsia="微软雅黑" w:hAnsi="微软雅黑"/>
          <w:szCs w:val="21"/>
        </w:rPr>
      </w:pPr>
      <w:hyperlink r:id="rId7" w:history="1">
        <w:r w:rsidR="00113EED" w:rsidRPr="002B1F86">
          <w:rPr>
            <w:rStyle w:val="a6"/>
            <w:rFonts w:ascii="微软雅黑" w:eastAsia="微软雅黑" w:hAnsi="微软雅黑" w:cs="Times New Roman"/>
            <w:color w:val="22313F"/>
            <w:szCs w:val="21"/>
            <w:bdr w:val="none" w:sz="0" w:space="0" w:color="auto" w:frame="1"/>
            <w:shd w:val="clear" w:color="auto" w:fill="FFFFFF"/>
          </w:rPr>
          <w:t>本文内容主要来自</w:t>
        </w:r>
      </w:hyperlink>
      <w:hyperlink r:id="rId8" w:history="1">
        <w:r w:rsidR="00113EED" w:rsidRPr="002B1F86">
          <w:rPr>
            <w:rStyle w:val="a6"/>
            <w:rFonts w:ascii="微软雅黑" w:eastAsia="微软雅黑" w:hAnsi="微软雅黑" w:cs="Helvetica"/>
            <w:color w:val="13C183"/>
            <w:szCs w:val="21"/>
            <w:bdr w:val="none" w:sz="0" w:space="0" w:color="auto" w:frame="1"/>
            <w:shd w:val="clear" w:color="auto" w:fill="FFFFFF"/>
          </w:rPr>
          <w:t>LEARN PYTHON THE HARD WAY</w:t>
        </w:r>
      </w:hyperlink>
    </w:p>
    <w:p w14:paraId="0A1C5350" w14:textId="77777777" w:rsidR="00113EED" w:rsidRPr="002B1F86" w:rsidRDefault="00113EED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主要内容</w:t>
      </w:r>
    </w:p>
    <w:p w14:paraId="7BB4DB35" w14:textId="77777777" w:rsidR="00113EED" w:rsidRPr="002B1F86" w:rsidRDefault="00113EED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这一课主要讲了参数变量的使用，但因为开始涉及到模块等知识，感觉更因难一些了。比如一开始写的 from sys import agvr，搜索了许久才大概理解了应该是声明在程序运行时要引有sys模块的agvr参数。</w:t>
      </w:r>
    </w:p>
    <w:p w14:paraId="644A7477" w14:textId="77777777" w:rsidR="00113EED" w:rsidRPr="002B1F86" w:rsidRDefault="00113EED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练习如下：</w:t>
      </w:r>
    </w:p>
    <w:p w14:paraId="1762EEF2" w14:textId="77777777" w:rsidR="00113EED" w:rsidRDefault="00113EED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35D3551" wp14:editId="6599FBC7">
                <wp:extent cx="3257550" cy="2362200"/>
                <wp:effectExtent l="0" t="0" r="0" b="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362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1001">
                          <a:schemeClr val="lt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7604D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color w:val="FFFFFF" w:themeColor="background1"/>
                                <w:sz w:val="18"/>
                              </w:rPr>
                            </w:pPr>
                            <w:r w:rsidRPr="00000587">
                              <w:rPr>
                                <w:rFonts w:hint="eastAsia"/>
                                <w:snapToGrid w:val="0"/>
                                <w:sz w:val="18"/>
                              </w:rPr>
                              <w:t xml:space="preserve">from sys import argv 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 xml:space="preserve"># 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这句的意思是导入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sys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模块的参数变量？</w:t>
                            </w:r>
                          </w:p>
                          <w:p w14:paraId="0A9643BE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#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在运行本程序时，需在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pyhton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后加入以下参数，通常第一个参数为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.py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的文件名或文件路径，后面三个可以自行定义。</w:t>
                            </w:r>
                          </w:p>
                          <w:p w14:paraId="41B1745D" w14:textId="77777777" w:rsidR="00113EED" w:rsidRPr="00113EED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color w:val="FFFFFF" w:themeColor="background1"/>
                                <w:sz w:val="18"/>
                              </w:rPr>
                            </w:pPr>
                            <w:r w:rsidRPr="00000587">
                              <w:rPr>
                                <w:rFonts w:hint="eastAsia"/>
                                <w:snapToGrid w:val="0"/>
                                <w:sz w:val="18"/>
                              </w:rPr>
                              <w:t xml:space="preserve">script, first, second, third = argv 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#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设定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script, first, second, third</w:t>
                            </w:r>
                            <w:r w:rsidRPr="00000587">
                              <w:rPr>
                                <w:rFonts w:hint="eastAsia"/>
                                <w:snapToGrid w:val="0"/>
                                <w:color w:val="FFFFFF" w:themeColor="background1"/>
                                <w:sz w:val="18"/>
                              </w:rPr>
                              <w:t>为程序运行时的参数</w:t>
                            </w:r>
                          </w:p>
                          <w:p w14:paraId="4FC9F14C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snapToGrid w:val="0"/>
                                <w:sz w:val="18"/>
                              </w:rPr>
                              <w:t>print ("The script is called:", script)</w:t>
                            </w:r>
                          </w:p>
                          <w:p w14:paraId="113ABE77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snapToGrid w:val="0"/>
                                <w:sz w:val="18"/>
                              </w:rPr>
                              <w:t>print ("Your first variable is:", first)</w:t>
                            </w:r>
                          </w:p>
                          <w:p w14:paraId="15A98425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snapToGrid w:val="0"/>
                                <w:sz w:val="18"/>
                              </w:rPr>
                              <w:t>print ("Your second variable is:", second)</w:t>
                            </w:r>
                          </w:p>
                          <w:p w14:paraId="233F39AA" w14:textId="77777777" w:rsidR="00113EED" w:rsidRPr="002B1F86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snapToGrid w:val="0"/>
                                <w:sz w:val="18"/>
                              </w:rPr>
                              <w:t>print ("Your third variable is:", third)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5D355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256.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" fillcolor="#e7e6e6 [3203]" stroked="f" strokeweight=".5pt">
                <v:stroke endcap="round"/>
                <v:textbox>
                  <w:txbxContent>
                    <w:p w14:paraId="3DD7604D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color w:val="FFFFFF" w:themeColor="background1"/>
                          <w:sz w:val="18"/>
                        </w:rPr>
                      </w:pPr>
                      <w:r w:rsidRPr="00000587">
                        <w:rPr>
                          <w:rFonts w:hint="eastAsia"/>
                          <w:snapToGrid w:val="0"/>
                          <w:sz w:val="18"/>
                        </w:rPr>
                        <w:t xml:space="preserve">from sys import argv 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 xml:space="preserve"># 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这句的意思是导入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sys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模块的参数变量？</w:t>
                      </w:r>
                    </w:p>
                    <w:p w14:paraId="0A9643BE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#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在运行本程序时，需在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pyhton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后加入以下参数，通常第一个参数为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.py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的文件名或文件路径，后面三个可以自行定义。</w:t>
                      </w:r>
                    </w:p>
                    <w:p w14:paraId="41B1745D" w14:textId="77777777" w:rsidR="00113EED" w:rsidRPr="00113EED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color w:val="FFFFFF" w:themeColor="background1"/>
                          <w:sz w:val="18"/>
                        </w:rPr>
                      </w:pPr>
                      <w:r w:rsidRPr="00000587">
                        <w:rPr>
                          <w:rFonts w:hint="eastAsia"/>
                          <w:snapToGrid w:val="0"/>
                          <w:sz w:val="18"/>
                        </w:rPr>
                        <w:t xml:space="preserve">script, first, second, third = argv 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#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设定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script, first, second, third</w:t>
                      </w:r>
                      <w:r w:rsidRPr="00000587">
                        <w:rPr>
                          <w:rFonts w:hint="eastAsia"/>
                          <w:snapToGrid w:val="0"/>
                          <w:color w:val="FFFFFF" w:themeColor="background1"/>
                          <w:sz w:val="18"/>
                        </w:rPr>
                        <w:t>为程序运行时的参数</w:t>
                      </w:r>
                    </w:p>
                    <w:p w14:paraId="4FC9F14C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r w:rsidRPr="00000587">
                        <w:rPr>
                          <w:snapToGrid w:val="0"/>
                          <w:sz w:val="18"/>
                        </w:rPr>
                        <w:t>print ("The script is called:", script)</w:t>
                      </w:r>
                    </w:p>
                    <w:p w14:paraId="113ABE77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r w:rsidRPr="00000587">
                        <w:rPr>
                          <w:snapToGrid w:val="0"/>
                          <w:sz w:val="18"/>
                        </w:rPr>
                        <w:t>print ("Your first variable is:", first)</w:t>
                      </w:r>
                    </w:p>
                    <w:p w14:paraId="15A98425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r w:rsidRPr="00000587">
                        <w:rPr>
                          <w:snapToGrid w:val="0"/>
                          <w:sz w:val="18"/>
                        </w:rPr>
                        <w:t>print ("Your second variable is:", second)</w:t>
                      </w:r>
                    </w:p>
                    <w:p w14:paraId="233F39AA" w14:textId="77777777" w:rsidR="00113EED" w:rsidRPr="002B1F86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r w:rsidRPr="00000587">
                        <w:rPr>
                          <w:snapToGrid w:val="0"/>
                          <w:sz w:val="18"/>
                        </w:rPr>
                        <w:t>print ("Your third variable is:", third)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49757B1A" w14:textId="77777777" w:rsidR="00113EED" w:rsidRDefault="00113EED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输出如下：</w:t>
      </w:r>
    </w:p>
    <w:p w14:paraId="3B006F55" w14:textId="77777777" w:rsidR="00113EED" w:rsidRPr="00C67FB4" w:rsidRDefault="00113EED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此程序在运行前需要输入除文件名外的另外三个参数，本例中就写了apple，or</w:t>
      </w:r>
      <w:r>
        <w:rPr>
          <w:rFonts w:ascii="微软雅黑 Light" w:eastAsia="微软雅黑 Light" w:hAnsi="微软雅黑 Light"/>
          <w:sz w:val="18"/>
          <w:szCs w:val="18"/>
        </w:rPr>
        <w:t>ange</w:t>
      </w:r>
      <w:r>
        <w:rPr>
          <w:rFonts w:ascii="微软雅黑 Light" w:eastAsia="微软雅黑 Light" w:hAnsi="微软雅黑 Light" w:hint="eastAsia"/>
          <w:sz w:val="18"/>
          <w:szCs w:val="18"/>
        </w:rPr>
        <w:t>，grapefruit三个，运行后，程序输出了四个变量。要注意的是能常参数用空格隔开，如参数中包含空格，那需要有引号括起来。将四个参数分别赋予agvr就是解压的过程啦。</w:t>
      </w:r>
    </w:p>
    <w:p w14:paraId="1ABBF662" w14:textId="77777777" w:rsidR="00113EED" w:rsidRDefault="00113EED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9BD74B7" wp14:editId="243383A6">
                <wp:extent cx="3257550" cy="1295400"/>
                <wp:effectExtent l="0" t="0" r="19050" b="1905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29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1408D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>
                              <w:rPr>
                                <w:snapToGrid w:val="0"/>
                                <w:sz w:val="18"/>
                              </w:rPr>
                              <w:t>X</w:t>
                            </w:r>
                            <w:r w:rsidRPr="00000587">
                              <w:rPr>
                                <w:snapToGrid w:val="0"/>
                                <w:sz w:val="18"/>
                              </w:rPr>
                              <w:t>:\onedrive\python&gt; python ex13.py apple orange grapefruit</w:t>
                            </w:r>
                          </w:p>
                          <w:p w14:paraId="0AB60471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snapToGrid w:val="0"/>
                                <w:sz w:val="18"/>
                              </w:rPr>
                              <w:t>The script is called: ex13.py</w:t>
                            </w:r>
                          </w:p>
                          <w:p w14:paraId="03D524C4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snapToGrid w:val="0"/>
                                <w:sz w:val="18"/>
                              </w:rPr>
                              <w:t>Your first variable is: apple</w:t>
                            </w:r>
                          </w:p>
                          <w:p w14:paraId="22F03225" w14:textId="77777777" w:rsidR="00113EED" w:rsidRPr="00000587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snapToGrid w:val="0"/>
                                <w:sz w:val="18"/>
                              </w:rPr>
                              <w:t>Your second variable is: orange</w:t>
                            </w:r>
                          </w:p>
                          <w:p w14:paraId="73C07F18" w14:textId="77777777" w:rsidR="00113EED" w:rsidRPr="002B1F86" w:rsidRDefault="00113EED" w:rsidP="00000587">
                            <w:pPr>
                              <w:snapToGrid w:val="0"/>
                              <w:spacing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000587">
                              <w:rPr>
                                <w:snapToGrid w:val="0"/>
                                <w:sz w:val="18"/>
                              </w:rPr>
                              <w:t>Your third variable is: grapefruit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shape w14:anchorId="69BD74B7" id="文本框 2" o:spid="_x0000_s1027" type="#_x0000_t202" style="width:256.5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" fillcolor="black [3200]" strokecolor="black [1600]" strokeweight="2pt">
                <v:stroke endcap="round"/>
                <v:textbox>
                  <w:txbxContent>
                    <w:p w14:paraId="0421408D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r>
                        <w:rPr>
                          <w:snapToGrid w:val="0"/>
                          <w:sz w:val="18"/>
                        </w:rPr>
                        <w:t>X</w:t>
                      </w:r>
                      <w:r w:rsidRPr="00000587">
                        <w:rPr>
                          <w:snapToGrid w:val="0"/>
                          <w:sz w:val="18"/>
                        </w:rPr>
                        <w:t>:\onedrive\python&gt; python ex13.py apple orange grapefruit</w:t>
                      </w:r>
                    </w:p>
                    <w:p w14:paraId="0AB60471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r w:rsidRPr="00000587">
                        <w:rPr>
                          <w:snapToGrid w:val="0"/>
                          <w:sz w:val="18"/>
                        </w:rPr>
                        <w:t>The script is called: ex13.py</w:t>
                      </w:r>
                    </w:p>
                    <w:p w14:paraId="03D524C4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r w:rsidRPr="00000587">
                        <w:rPr>
                          <w:snapToGrid w:val="0"/>
                          <w:sz w:val="18"/>
                        </w:rPr>
                        <w:t>Your first variable is: apple</w:t>
                      </w:r>
                    </w:p>
                    <w:p w14:paraId="22F03225" w14:textId="77777777" w:rsidR="00113EED" w:rsidRPr="00000587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r w:rsidRPr="00000587">
                        <w:rPr>
                          <w:snapToGrid w:val="0"/>
                          <w:sz w:val="18"/>
                        </w:rPr>
                        <w:t>Your second variable is: orange</w:t>
                      </w:r>
                    </w:p>
                    <w:p w14:paraId="73C07F18" w14:textId="77777777" w:rsidR="00113EED" w:rsidRPr="002B1F86" w:rsidRDefault="00113EED" w:rsidP="00000587">
                      <w:pPr>
                        <w:snapToGrid w:val="0"/>
                        <w:spacing w:line="0" w:lineRule="atLeast"/>
                        <w:rPr>
                          <w:snapToGrid w:val="0"/>
                          <w:sz w:val="18"/>
                        </w:rPr>
                      </w:pPr>
                      <w:r w:rsidRPr="00000587">
                        <w:rPr>
                          <w:snapToGrid w:val="0"/>
                          <w:sz w:val="18"/>
                        </w:rPr>
                        <w:t>Your third variable is: grapefruit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E7D3A9" w14:textId="77777777" w:rsidR="00113EED" w:rsidRPr="002B1F86" w:rsidRDefault="00113EED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错误记录：</w:t>
      </w:r>
    </w:p>
    <w:p w14:paraId="53AFCDDD" w14:textId="77777777" w:rsidR="00113EED" w:rsidRPr="002B1F86" w:rsidRDefault="00113EED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第一次运行时没有理解，直接运行了python ex13.py提示了</w:t>
      </w:r>
      <w:r>
        <w:rPr>
          <w:rFonts w:ascii="微软雅黑 Light" w:eastAsia="微软雅黑 Light" w:hAnsi="微软雅黑 Light"/>
          <w:sz w:val="18"/>
          <w:szCs w:val="18"/>
        </w:rPr>
        <w:t>”</w:t>
      </w:r>
      <w:r w:rsidRPr="005A2779">
        <w:t xml:space="preserve"> </w:t>
      </w:r>
      <w:r w:rsidRPr="005A2779">
        <w:rPr>
          <w:rFonts w:ascii="微软雅黑 Light" w:eastAsia="微软雅黑 Light" w:hAnsi="微软雅黑 Light"/>
          <w:sz w:val="18"/>
          <w:szCs w:val="18"/>
        </w:rPr>
        <w:t>not enough values to unpack (expected 4, got 1)</w:t>
      </w:r>
      <w:r>
        <w:rPr>
          <w:rFonts w:ascii="微软雅黑 Light" w:eastAsia="微软雅黑 Light" w:hAnsi="微软雅黑 Light"/>
          <w:sz w:val="18"/>
          <w:szCs w:val="18"/>
        </w:rPr>
        <w:t>”</w:t>
      </w:r>
      <w:r>
        <w:rPr>
          <w:rFonts w:ascii="微软雅黑 Light" w:eastAsia="微软雅黑 Light" w:hAnsi="微软雅黑 Light" w:hint="eastAsia"/>
          <w:sz w:val="18"/>
          <w:szCs w:val="18"/>
        </w:rPr>
        <w:t>错误，后来修正了。</w:t>
      </w:r>
    </w:p>
    <w:p w14:paraId="1A797E77" w14:textId="77777777" w:rsidR="00113EED" w:rsidRPr="002B1F86" w:rsidRDefault="00113EED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疑问：</w:t>
      </w:r>
    </w:p>
    <w:p w14:paraId="41F55347" w14:textId="77777777" w:rsidR="00113EED" w:rsidRPr="002B1F86" w:rsidRDefault="00113EED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From sys import agvr</w:t>
      </w:r>
      <w:r>
        <w:rPr>
          <w:rFonts w:ascii="微软雅黑 Light" w:eastAsia="微软雅黑 Light" w:hAnsi="微软雅黑 Light" w:hint="eastAsia"/>
          <w:sz w:val="18"/>
          <w:szCs w:val="18"/>
        </w:rPr>
        <w:t>如果写成import sys是不是也一样？</w:t>
      </w:r>
    </w:p>
    <w:p w14:paraId="7B889F89" w14:textId="77777777" w:rsidR="00113EED" w:rsidRPr="002B1F86" w:rsidRDefault="00E805B9" w:rsidP="002B1F86">
      <w:pPr>
        <w:rPr>
          <w:rStyle w:val="a6"/>
          <w:rFonts w:ascii="微软雅黑" w:eastAsia="微软雅黑" w:hAnsi="微软雅黑" w:cs="Times New Roman"/>
          <w:color w:val="22313F"/>
          <w:szCs w:val="21"/>
          <w:bdr w:val="none" w:sz="0" w:space="0" w:color="auto" w:frame="1"/>
          <w:shd w:val="clear" w:color="auto" w:fill="FFFFFF"/>
        </w:rPr>
      </w:pPr>
      <w:hyperlink r:id="rId9" w:history="1">
        <w:r w:rsidR="00113EED" w:rsidRPr="002B1F86">
          <w:rPr>
            <w:rStyle w:val="a6"/>
            <w:rFonts w:ascii="微软雅黑" w:eastAsia="微软雅黑" w:hAnsi="微软雅黑" w:cs="Times New Roman"/>
            <w:color w:val="22313F"/>
            <w:szCs w:val="21"/>
            <w:bdr w:val="none" w:sz="0" w:space="0" w:color="auto" w:frame="1"/>
            <w:shd w:val="clear" w:color="auto" w:fill="FFFFFF"/>
          </w:rPr>
          <w:t>本文内容主要来自</w:t>
        </w:r>
      </w:hyperlink>
      <w:hyperlink r:id="rId10" w:history="1">
        <w:r w:rsidR="00113EED" w:rsidRPr="002B1F86">
          <w:rPr>
            <w:rStyle w:val="a6"/>
            <w:rFonts w:ascii="微软雅黑" w:eastAsia="微软雅黑" w:hAnsi="微软雅黑" w:cs="Helvetica"/>
            <w:color w:val="13C183"/>
            <w:szCs w:val="21"/>
            <w:bdr w:val="none" w:sz="0" w:space="0" w:color="auto" w:frame="1"/>
            <w:shd w:val="clear" w:color="auto" w:fill="FFFFFF"/>
          </w:rPr>
          <w:t>LEARN PYTHON THE HARD WAY</w:t>
        </w:r>
      </w:hyperlink>
    </w:p>
    <w:sectPr w:rsidR="00113EED" w:rsidRPr="002B1F8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88391" w14:textId="77777777" w:rsidR="00716D78" w:rsidRDefault="00716D78" w:rsidP="00716D78">
      <w:pPr>
        <w:spacing w:after="0"/>
      </w:pPr>
      <w:r>
        <w:separator/>
      </w:r>
    </w:p>
  </w:endnote>
  <w:endnote w:type="continuationSeparator" w:id="0">
    <w:p w14:paraId="2385CB56" w14:textId="77777777" w:rsidR="00716D78" w:rsidRDefault="00716D78" w:rsidP="00716D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8B14A" w14:textId="77777777" w:rsidR="00716D78" w:rsidRDefault="00716D78" w:rsidP="00716D78">
      <w:pPr>
        <w:spacing w:after="0"/>
      </w:pPr>
      <w:r>
        <w:separator/>
      </w:r>
    </w:p>
  </w:footnote>
  <w:footnote w:type="continuationSeparator" w:id="0">
    <w:p w14:paraId="75FF9F1B" w14:textId="77777777" w:rsidR="00716D78" w:rsidRDefault="00716D78" w:rsidP="00716D7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13EED"/>
    <w:rsid w:val="00113EED"/>
    <w:rsid w:val="005D0F13"/>
    <w:rsid w:val="00716D78"/>
    <w:rsid w:val="007E1952"/>
    <w:rsid w:val="008E22E8"/>
    <w:rsid w:val="00E8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065C8F"/>
  <w15:docId w15:val="{5FC0776D-9A7F-4B20-A95A-DDC94890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sid w:val="00113EED"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header"/>
    <w:basedOn w:val="a"/>
    <w:link w:val="Char"/>
    <w:uiPriority w:val="99"/>
    <w:unhideWhenUsed/>
    <w:rsid w:val="00716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716D78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716D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716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pythonthehardway.org/book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pythonthehardway.org/book/ex9.html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earnpythonthehardway.org/book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pythonthehardway.org/book/ex9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D6551-4F1F-4CBB-9916-CD534DB5AD30}"/>
      </w:docPartPr>
      <w:docPartBody>
        <w:p w:rsidR="0016050C" w:rsidRDefault="00414325">
          <w:r w:rsidRPr="007F4A2E">
            <w:rPr>
              <w:rStyle w:val="a3"/>
              <w:rFonts w:hint="eastAsia"/>
            </w:rPr>
            <w:t>[</w:t>
          </w:r>
          <w:r w:rsidRPr="007F4A2E">
            <w:rPr>
              <w:rStyle w:val="a3"/>
              <w:rFonts w:hint="eastAsia"/>
            </w:rPr>
            <w:t>在此处输入文章标题</w:t>
          </w:r>
          <w:r w:rsidRPr="007F4A2E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350768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92B676-9567-4130-88C3-C054382BD9DA}"/>
      </w:docPartPr>
      <w:docPartBody>
        <w:p w:rsidR="0016050C" w:rsidRDefault="00D411D6">
          <w:r w:rsidRPr="00AE4271">
            <w:rPr>
              <w:rStyle w:val="a3"/>
              <w:rFonts w:hint="eastAsia"/>
            </w:rPr>
            <w:t>[</w:t>
          </w:r>
          <w:r w:rsidRPr="00AE4271">
            <w:rPr>
              <w:rStyle w:val="a3"/>
              <w:rFonts w:hint="eastAsia"/>
            </w:rPr>
            <w:t>选择一个类别或键入一个新类别</w:t>
          </w:r>
          <w:r w:rsidRPr="00AE4271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D6"/>
    <w:rsid w:val="0016050C"/>
    <w:rsid w:val="00414325"/>
    <w:rsid w:val="00D4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43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PYTHON 课程13：参数、解压和变量</PostTitle>
  <PostDate>2016-09-11T07:16:53Z</PostDate>
  <PostID>426</PostID>
  <Category1>PYTHON学习</Category1>
  <Category2/>
  <Category3/>
  <Category4/>
  <Category5/>
  <Category6/>
  <Category7/>
  <Category8/>
  <Category9/>
  <Category10/>
  <Account>9458b764-b44a-4eb8-bcff-c4e1f16793d0</Account>
  <Enclosure/>
  <ProviderInfo>
    <PostURL/>
    <API/>
    <Categories/>
    <Trackbacks/>
    <Enclosures/>
    <BlogName/>
    <ImagePostAddress/>
  </ProviderInfo>
  <DefaultAccountEnsured/>
  <CategoryBBId1>135076869</CategoryBBId1>
  <PublishedAccount>9458b764-b44a-4eb8-bcff-c4e1f16793d0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JE</dc:creator>
  <cp:keywords/>
  <dc:description/>
  <cp:lastModifiedBy>Sol JE</cp:lastModifiedBy>
  <cp:revision>3</cp:revision>
  <dcterms:created xsi:type="dcterms:W3CDTF">2016-09-11T07:13:00Z</dcterms:created>
  <dcterms:modified xsi:type="dcterms:W3CDTF">2016-09-13T14:47:00Z</dcterms:modified>
</cp:coreProperties>
</file>