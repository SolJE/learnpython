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89512093"/>
        <w:lock w:val="sdtContentLocked"/>
        <w:group/>
      </w:sdtPr>
      <w:sdtEndPr>
        <w:rPr>
          <w:rFonts w:asciiTheme="minorHAnsi" w:hAnsiTheme="minorHAnsi"/>
          <w:color w:val="auto"/>
          <w:sz w:val="2"/>
          <w:szCs w:val="2"/>
        </w:rPr>
      </w:sdtEndPr>
      <w:sdtContent>
        <w:p w14:paraId="0A58B8CF" w14:textId="77777777" w:rsidR="00573955" w:rsidRDefault="00573955" w:rsidP="00573955">
          <w:pPr>
            <w:pStyle w:val="PublishStatus"/>
          </w:pPr>
          <w:r>
            <w:t>此文章已于</w:t>
          </w:r>
          <w:r>
            <w:t xml:space="preserve"> 13:50:56 2016/9/11 </w:t>
          </w:r>
          <w:r>
            <w:t>重新发布到</w:t>
          </w:r>
          <w:r>
            <w:t xml:space="preserve"> LovelyDream</w:t>
          </w:r>
        </w:p>
        <w:bookmarkStart w:id="0" w:name="_GoBack" w:displacedByCustomXml="next"/>
        <w:sdt>
          <w:sdtPr>
            <w:rPr>
              <w:rFonts w:hint="eastAsia"/>
            </w:r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14:paraId="08B6A0DD" w14:textId="77777777" w:rsidR="005D0F13" w:rsidRDefault="00573955">
              <w:pPr>
                <w:pStyle w:val="Publishwithline"/>
              </w:pPr>
              <w:r>
                <w:rPr>
                  <w:rFonts w:hint="eastAsia"/>
                </w:rPr>
                <w:t xml:space="preserve">PYTHON </w:t>
              </w:r>
              <w:r>
                <w:rPr>
                  <w:rFonts w:hint="eastAsia"/>
                </w:rPr>
                <w:t>课程</w:t>
              </w:r>
              <w:r>
                <w:rPr>
                  <w:rFonts w:hint="eastAsia"/>
                </w:rPr>
                <w:t>12</w:t>
              </w:r>
              <w:r>
                <w:rPr>
                  <w:rFonts w:hint="eastAsia"/>
                </w:rPr>
                <w:t>：关于</w:t>
              </w:r>
              <w:r>
                <w:rPr>
                  <w:rFonts w:hint="eastAsia"/>
                </w:rPr>
                <w:t>input()</w:t>
              </w:r>
              <w:r>
                <w:rPr>
                  <w:rFonts w:hint="eastAsia"/>
                </w:rPr>
                <w:t>的输入提示</w:t>
              </w:r>
            </w:p>
          </w:sdtContent>
        </w:sdt>
        <w:bookmarkEnd w:id="0" w:displacedByCustomXml="prev"/>
        <w:p w14:paraId="6145F295" w14:textId="77777777" w:rsidR="005D0F13" w:rsidRDefault="005D0F13">
          <w:pPr>
            <w:pStyle w:val="underline"/>
          </w:pPr>
        </w:p>
        <w:p w14:paraId="53783617" w14:textId="77777777" w:rsidR="00573955" w:rsidRDefault="00573955" w:rsidP="00573955">
          <w:pPr>
            <w:pStyle w:val="PadderBetweenTitleandProperties"/>
          </w:pPr>
        </w:p>
        <w:p w14:paraId="45BFE2C7" w14:textId="77777777" w:rsidR="00573955" w:rsidRDefault="00573955" w:rsidP="00573955">
          <w:pPr>
            <w:pStyle w:val="Categories"/>
            <w:rPr>
              <w:sz w:val="2"/>
              <w:szCs w:val="2"/>
            </w:rPr>
          </w:pPr>
          <w:r>
            <w:rPr>
              <w:rFonts w:ascii="微软雅黑" w:eastAsia="微软雅黑" w:hAnsi="微软雅黑" w:cs="微软雅黑" w:hint="eastAsia"/>
            </w:rPr>
            <w:t>类别</w:t>
          </w:r>
          <w:r>
            <w:tab/>
          </w:r>
          <w:sdt>
            <w:sdtPr>
              <w:id w:val="-1352102007"/>
              <w:placeholder>
                <w:docPart w:val="2942865289"/>
              </w:placeholder>
              <w:dataBinding w:prefixMappings="xmlns:ns0 = 'http://www.microsoft.com/Office/Word/BlogTool'" w:xpath="/ns0:BlogPostInfo/ns0:Category1" w:storeItemID="{5F329CAD-B019-4FA6-9FEF-74898909AD20}"/>
              <w:comboBox w:lastValue="PYTHON学习">
                <w:listItem w:displayText="PYTHON学习" w:value="PYTHON学习"/>
                <w:listItem w:displayText="VBA学习" w:value="VBA学习"/>
                <w:listItem w:displayText="小胖踏梦" w:value="小胖踏梦"/>
                <w:listItem w:displayText="我喜欢的音乐" w:value="我喜欢的音乐"/>
                <w:listItem w:displayText="未分类" w:value="未分类"/>
                <w:listItem w:displayText="缘起——寻梦" w:value="缘起——寻梦"/>
                <w:listItem w:displayText="无" w:value=" "/>
              </w:comboBox>
            </w:sdtPr>
            <w:sdtContent>
              <w:r>
                <w:t>PYTHON</w:t>
              </w:r>
              <w:r>
                <w:rPr>
                  <w:rFonts w:ascii="微软雅黑" w:eastAsia="微软雅黑" w:hAnsi="微软雅黑" w:cs="微软雅黑" w:hint="eastAsia"/>
                </w:rPr>
                <w:t>学习</w:t>
              </w:r>
            </w:sdtContent>
          </w:sdt>
        </w:p>
        <w:p w14:paraId="6D6BBEA3" w14:textId="77777777" w:rsidR="005D0F13" w:rsidRDefault="00573955">
          <w:pPr>
            <w:pStyle w:val="PadderBetweenControlandBody"/>
          </w:pPr>
        </w:p>
      </w:sdtContent>
    </w:sdt>
    <w:p w14:paraId="597D64F4" w14:textId="77777777" w:rsidR="00573955" w:rsidRDefault="00573955">
      <w:pPr>
        <w:rPr>
          <w:rFonts w:hint="eastAsia"/>
        </w:rPr>
      </w:pPr>
      <w:hyperlink r:id="rId5" w:history="1">
        <w:r>
          <w:rPr>
            <w:rStyle w:val="a6"/>
            <w:rFonts w:ascii="inherit" w:hAnsi="inherit" w:cs="Times New Roman"/>
            <w:color w:val="22313F"/>
            <w:sz w:val="28"/>
            <w:szCs w:val="28"/>
            <w:bdr w:val="none" w:sz="0" w:space="0" w:color="auto" w:frame="1"/>
            <w:shd w:val="clear" w:color="auto" w:fill="FFFFFF"/>
          </w:rPr>
          <w:t>本文内容主要来自</w:t>
        </w:r>
      </w:hyperlink>
      <w:hyperlink r:id="rId6" w:history="1">
        <w:r>
          <w:rPr>
            <w:rStyle w:val="a6"/>
            <w:rFonts w:ascii="inherit" w:hAnsi="inherit" w:cs="Helvetica"/>
            <w:color w:val="13C183"/>
            <w:sz w:val="18"/>
            <w:szCs w:val="18"/>
            <w:bdr w:val="none" w:sz="0" w:space="0" w:color="auto" w:frame="1"/>
            <w:shd w:val="clear" w:color="auto" w:fill="FFFFFF"/>
          </w:rPr>
          <w:t>LEARN PYTHON THE HARD WAY</w:t>
        </w:r>
      </w:hyperlink>
    </w:p>
    <w:p w14:paraId="3A96DAA7" w14:textId="77777777" w:rsidR="00573955" w:rsidRDefault="00573955">
      <w:pPr>
        <w:rPr>
          <w:rFonts w:hint="eastAsia"/>
        </w:rPr>
      </w:pPr>
      <w:r>
        <w:rPr>
          <w:rFonts w:hint="eastAsia"/>
        </w:rPr>
        <w:t>接着上一课的内容，在</w:t>
      </w:r>
      <w:r>
        <w:rPr>
          <w:rFonts w:hint="eastAsia"/>
        </w:rPr>
        <w:t>in</w:t>
      </w:r>
      <w:r>
        <w:t>put()</w:t>
      </w:r>
      <w:r>
        <w:rPr>
          <w:rFonts w:hint="eastAsia"/>
        </w:rPr>
        <w:t>时显示输入提示</w:t>
      </w:r>
    </w:p>
    <w:p w14:paraId="484F15BB" w14:textId="77777777" w:rsidR="00573955" w:rsidRDefault="00573955">
      <w:r>
        <w:rPr>
          <w:rFonts w:hint="eastAsia"/>
        </w:rPr>
        <w:t>练习如下：</w:t>
      </w:r>
    </w:p>
    <w:p w14:paraId="1D017157" w14:textId="77777777" w:rsidR="00573955" w:rsidRDefault="00573955">
      <w:r>
        <w:rPr>
          <w:noProof/>
        </w:rPr>
        <mc:AlternateContent>
          <mc:Choice Requires="wps">
            <w:drawing>
              <wp:inline distT="0" distB="0" distL="0" distR="0" wp14:anchorId="6CFB9658" wp14:editId="0AC3AC27">
                <wp:extent cx="4152900" cy="1404620"/>
                <wp:effectExtent l="0" t="0" r="19050" b="26035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90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33E8CC" w14:textId="77777777" w:rsidR="00573955" w:rsidRDefault="00573955" w:rsidP="00D66C4B">
                            <w:proofErr w:type="gramStart"/>
                            <w:r>
                              <w:t>age</w:t>
                            </w:r>
                            <w:proofErr w:type="gramEnd"/>
                            <w:r>
                              <w:t xml:space="preserve"> = input("How old are you ?")</w:t>
                            </w:r>
                          </w:p>
                          <w:p w14:paraId="76769C1E" w14:textId="77777777" w:rsidR="00573955" w:rsidRDefault="00573955" w:rsidP="00D66C4B">
                            <w:proofErr w:type="gramStart"/>
                            <w:r>
                              <w:t>height</w:t>
                            </w:r>
                            <w:proofErr w:type="gramEnd"/>
                            <w:r>
                              <w:t xml:space="preserve"> = input("How tall are you ?")</w:t>
                            </w:r>
                          </w:p>
                          <w:p w14:paraId="3F502C13" w14:textId="77777777" w:rsidR="00573955" w:rsidRDefault="00573955" w:rsidP="00D66C4B">
                            <w:proofErr w:type="gramStart"/>
                            <w:r>
                              <w:t>weight</w:t>
                            </w:r>
                            <w:proofErr w:type="gramEnd"/>
                            <w:r>
                              <w:t xml:space="preserve"> = input("How much do you weight ?")</w:t>
                            </w:r>
                          </w:p>
                          <w:p w14:paraId="01B7B471" w14:textId="77777777" w:rsidR="00573955" w:rsidRDefault="00573955" w:rsidP="00D66C4B"/>
                          <w:p w14:paraId="7F91F6DD" w14:textId="77777777" w:rsidR="00573955" w:rsidRDefault="00573955" w:rsidP="00D66C4B">
                            <w:proofErr w:type="gramStart"/>
                            <w:r>
                              <w:t>print</w:t>
                            </w:r>
                            <w:proofErr w:type="gramEnd"/>
                            <w:r>
                              <w:t xml:space="preserve"> ("</w:t>
                            </w:r>
                            <w:proofErr w:type="spellStart"/>
                            <w:r>
                              <w:t>So,you're</w:t>
                            </w:r>
                            <w:proofErr w:type="spellEnd"/>
                            <w:r>
                              <w:t xml:space="preserve"> %r old, %r tall and %r heavy." % (</w:t>
                            </w:r>
                            <w:proofErr w:type="spellStart"/>
                            <w:r>
                              <w:t>age</w:t>
                            </w:r>
                            <w:proofErr w:type="gramStart"/>
                            <w:r>
                              <w:t>,height,weight</w:t>
                            </w:r>
                            <w:proofErr w:type="spellEnd"/>
                            <w:proofErr w:type="gramEnd"/>
                            <w:r>
                              <w:t>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CFB965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32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" fillcolor="black [3200]" strokecolor="black [1600]" strokeweight="2pt">
                <v:stroke endcap="round"/>
                <v:textbox style="mso-fit-shape-to-text:t">
                  <w:txbxContent>
                    <w:p w14:paraId="2433E8CC" w14:textId="77777777" w:rsidR="00573955" w:rsidRDefault="00573955" w:rsidP="00D66C4B">
                      <w:proofErr w:type="gramStart"/>
                      <w:r>
                        <w:t>age</w:t>
                      </w:r>
                      <w:proofErr w:type="gramEnd"/>
                      <w:r>
                        <w:t xml:space="preserve"> = input("How old are you ?")</w:t>
                      </w:r>
                    </w:p>
                    <w:p w14:paraId="76769C1E" w14:textId="77777777" w:rsidR="00573955" w:rsidRDefault="00573955" w:rsidP="00D66C4B">
                      <w:proofErr w:type="gramStart"/>
                      <w:r>
                        <w:t>height</w:t>
                      </w:r>
                      <w:proofErr w:type="gramEnd"/>
                      <w:r>
                        <w:t xml:space="preserve"> = input("How tall are you ?")</w:t>
                      </w:r>
                    </w:p>
                    <w:p w14:paraId="3F502C13" w14:textId="77777777" w:rsidR="00573955" w:rsidRDefault="00573955" w:rsidP="00D66C4B">
                      <w:proofErr w:type="gramStart"/>
                      <w:r>
                        <w:t>weight</w:t>
                      </w:r>
                      <w:proofErr w:type="gramEnd"/>
                      <w:r>
                        <w:t xml:space="preserve"> = input("How much do you weight ?")</w:t>
                      </w:r>
                    </w:p>
                    <w:p w14:paraId="01B7B471" w14:textId="77777777" w:rsidR="00573955" w:rsidRDefault="00573955" w:rsidP="00D66C4B"/>
                    <w:p w14:paraId="7F91F6DD" w14:textId="77777777" w:rsidR="00573955" w:rsidRDefault="00573955" w:rsidP="00D66C4B">
                      <w:proofErr w:type="gramStart"/>
                      <w:r>
                        <w:t>print</w:t>
                      </w:r>
                      <w:proofErr w:type="gramEnd"/>
                      <w:r>
                        <w:t xml:space="preserve"> ("</w:t>
                      </w:r>
                      <w:proofErr w:type="spellStart"/>
                      <w:r>
                        <w:t>So,you're</w:t>
                      </w:r>
                      <w:proofErr w:type="spellEnd"/>
                      <w:r>
                        <w:t xml:space="preserve"> %r old, %r tall and %r heavy." % (</w:t>
                      </w:r>
                      <w:proofErr w:type="spellStart"/>
                      <w:r>
                        <w:t>age</w:t>
                      </w:r>
                      <w:proofErr w:type="gramStart"/>
                      <w:r>
                        <w:t>,height,weight</w:t>
                      </w:r>
                      <w:proofErr w:type="spellEnd"/>
                      <w:proofErr w:type="gramEnd"/>
                      <w:r>
                        <w:t>))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B65D83E" w14:textId="77777777" w:rsidR="00573955" w:rsidRDefault="00573955">
      <w:r>
        <w:rPr>
          <w:rFonts w:hint="eastAsia"/>
        </w:rPr>
        <w:t>输出如下：</w:t>
      </w:r>
    </w:p>
    <w:p w14:paraId="6D25A0DB" w14:textId="77777777" w:rsidR="00573955" w:rsidRDefault="00573955">
      <w:r>
        <w:rPr>
          <w:noProof/>
        </w:rPr>
        <mc:AlternateContent>
          <mc:Choice Requires="wps">
            <w:drawing>
              <wp:inline distT="0" distB="0" distL="0" distR="0" wp14:anchorId="0FB00327" wp14:editId="6E759E5F">
                <wp:extent cx="3267075" cy="890270"/>
                <wp:effectExtent l="76200" t="38100" r="104775" b="111760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7075" cy="89027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89FBB9" w14:textId="77777777" w:rsidR="00573955" w:rsidRDefault="00573955" w:rsidP="00D66C4B">
                            <w:r>
                              <w:t xml:space="preserve">How old are </w:t>
                            </w:r>
                            <w:proofErr w:type="gramStart"/>
                            <w:r>
                              <w:t>you ?</w:t>
                            </w:r>
                            <w:proofErr w:type="gramEnd"/>
                            <w:r>
                              <w:t>10</w:t>
                            </w:r>
                          </w:p>
                          <w:p w14:paraId="708AD227" w14:textId="77777777" w:rsidR="00573955" w:rsidRDefault="00573955" w:rsidP="00D66C4B">
                            <w:r>
                              <w:t xml:space="preserve">How tall are </w:t>
                            </w:r>
                            <w:proofErr w:type="gramStart"/>
                            <w:r>
                              <w:t>you ?</w:t>
                            </w:r>
                            <w:proofErr w:type="gramEnd"/>
                            <w:r>
                              <w:t>1'20"</w:t>
                            </w:r>
                          </w:p>
                          <w:p w14:paraId="18AD1C3B" w14:textId="77777777" w:rsidR="00573955" w:rsidRDefault="00573955" w:rsidP="00D66C4B">
                            <w:r>
                              <w:t xml:space="preserve">How much do you </w:t>
                            </w:r>
                            <w:proofErr w:type="gramStart"/>
                            <w:r>
                              <w:t>weight ?</w:t>
                            </w:r>
                            <w:proofErr w:type="gramEnd"/>
                            <w:r>
                              <w:t>40</w:t>
                            </w:r>
                          </w:p>
                          <w:p w14:paraId="4420B2DD" w14:textId="77777777" w:rsidR="00573955" w:rsidRDefault="00573955" w:rsidP="00D66C4B">
                            <w:proofErr w:type="spellStart"/>
                            <w:r>
                              <w:t>So</w:t>
                            </w:r>
                            <w:proofErr w:type="gramStart"/>
                            <w:r>
                              <w:t>,you're</w:t>
                            </w:r>
                            <w:proofErr w:type="spellEnd"/>
                            <w:proofErr w:type="gramEnd"/>
                            <w:r>
                              <w:t xml:space="preserve"> '10' old, '1\'20"' tall and '40' heavy.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B00327" id="_x0000_s1027" type="#_x0000_t202" style="width:257.25pt;height:7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" fillcolor="gray [1616]" strokecolor="black [3200]" strokeweight=".5pt">
                <v:fill color2="#f3f3f3 [176]" rotate="t" angle="180" colors="0 #bababa;.25 #cecece;1 #f9f9f9" focus="100%" type="gradient"/>
                <v:stroke endcap="round"/>
                <v:shadow on="t" color="black" opacity="28270f" origin=",.5" offset="0"/>
                <v:textbox style="mso-fit-shape-to-text:t">
                  <w:txbxContent>
                    <w:p w14:paraId="4889FBB9" w14:textId="77777777" w:rsidR="00573955" w:rsidRDefault="00573955" w:rsidP="00D66C4B">
                      <w:r>
                        <w:t xml:space="preserve">How old are </w:t>
                      </w:r>
                      <w:proofErr w:type="gramStart"/>
                      <w:r>
                        <w:t>you ?</w:t>
                      </w:r>
                      <w:proofErr w:type="gramEnd"/>
                      <w:r>
                        <w:t>10</w:t>
                      </w:r>
                    </w:p>
                    <w:p w14:paraId="708AD227" w14:textId="77777777" w:rsidR="00573955" w:rsidRDefault="00573955" w:rsidP="00D66C4B">
                      <w:r>
                        <w:t xml:space="preserve">How tall are </w:t>
                      </w:r>
                      <w:proofErr w:type="gramStart"/>
                      <w:r>
                        <w:t>you ?</w:t>
                      </w:r>
                      <w:proofErr w:type="gramEnd"/>
                      <w:r>
                        <w:t>1'20"</w:t>
                      </w:r>
                    </w:p>
                    <w:p w14:paraId="18AD1C3B" w14:textId="77777777" w:rsidR="00573955" w:rsidRDefault="00573955" w:rsidP="00D66C4B">
                      <w:r>
                        <w:t xml:space="preserve">How much do you </w:t>
                      </w:r>
                      <w:proofErr w:type="gramStart"/>
                      <w:r>
                        <w:t>weight ?</w:t>
                      </w:r>
                      <w:proofErr w:type="gramEnd"/>
                      <w:r>
                        <w:t>40</w:t>
                      </w:r>
                    </w:p>
                    <w:p w14:paraId="4420B2DD" w14:textId="77777777" w:rsidR="00573955" w:rsidRDefault="00573955" w:rsidP="00D66C4B">
                      <w:proofErr w:type="spellStart"/>
                      <w:r>
                        <w:t>So</w:t>
                      </w:r>
                      <w:proofErr w:type="gramStart"/>
                      <w:r>
                        <w:t>,you're</w:t>
                      </w:r>
                      <w:proofErr w:type="spellEnd"/>
                      <w:proofErr w:type="gramEnd"/>
                      <w:r>
                        <w:t xml:space="preserve"> '10' old, '1\'20"' tall and '40' heavy.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798E5B2" w14:textId="77777777" w:rsidR="00573955" w:rsidRDefault="00573955">
      <w:r>
        <w:rPr>
          <w:rFonts w:hint="eastAsia"/>
        </w:rPr>
        <w:t>这一课除了以上内容外，还主要提到了使有</w:t>
      </w:r>
      <w:r>
        <w:rPr>
          <w:rFonts w:hint="eastAsia"/>
        </w:rPr>
        <w:t>PYTHON</w:t>
      </w:r>
      <w:r>
        <w:rPr>
          <w:rFonts w:hint="eastAsia"/>
        </w:rPr>
        <w:t>自带的帮助系统，因为我使用的是</w:t>
      </w:r>
      <w:r>
        <w:rPr>
          <w:rFonts w:hint="eastAsia"/>
        </w:rPr>
        <w:t>PYTHON 3.X</w:t>
      </w:r>
      <w:r>
        <w:rPr>
          <w:rFonts w:hint="eastAsia"/>
        </w:rPr>
        <w:t>版本，所以打开的方式与教程不同：</w:t>
      </w:r>
    </w:p>
    <w:p w14:paraId="1FB0CC7C" w14:textId="77777777" w:rsidR="00573955" w:rsidRDefault="00573955">
      <w:r>
        <w:rPr>
          <w:rFonts w:hint="eastAsia"/>
        </w:rPr>
        <w:t>在命令行模式下输入：</w:t>
      </w:r>
    </w:p>
    <w:p w14:paraId="5CA17D53" w14:textId="77777777" w:rsidR="00573955" w:rsidRDefault="00573955">
      <w:r>
        <w:rPr>
          <w:noProof/>
        </w:rPr>
        <mc:AlternateContent>
          <mc:Choice Requires="wps">
            <w:drawing>
              <wp:inline distT="0" distB="0" distL="0" distR="0" wp14:anchorId="31498CFC" wp14:editId="6DB27DBB">
                <wp:extent cx="2360930" cy="285750"/>
                <wp:effectExtent l="0" t="0" r="20320" b="19050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8AD8B8" w14:textId="77777777" w:rsidR="00573955" w:rsidRDefault="00573955">
                            <w:r>
                              <w:t xml:space="preserve">Python –m </w:t>
                            </w:r>
                            <w:proofErr w:type="spellStart"/>
                            <w:r>
                              <w:t>pydoc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498CFC" id="_x0000_s1028" type="#_x0000_t202" style="width:185.9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" fillcolor="black [3200]" strokecolor="black [1600]" strokeweight="2pt">
                <v:stroke endcap="round"/>
                <v:textbox>
                  <w:txbxContent>
                    <w:p w14:paraId="3C8AD8B8" w14:textId="77777777" w:rsidR="00573955" w:rsidRDefault="00573955">
                      <w:r>
                        <w:t xml:space="preserve">Python –m </w:t>
                      </w:r>
                      <w:proofErr w:type="spellStart"/>
                      <w:r>
                        <w:t>pydoc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3A51AF8C" w14:textId="77777777" w:rsidR="00573955" w:rsidRDefault="00573955">
      <w:r>
        <w:rPr>
          <w:rFonts w:hint="eastAsia"/>
        </w:rPr>
        <w:t>会看到</w:t>
      </w:r>
      <w:proofErr w:type="spellStart"/>
      <w:r>
        <w:rPr>
          <w:rFonts w:hint="eastAsia"/>
        </w:rPr>
        <w:t>pydoc</w:t>
      </w:r>
      <w:proofErr w:type="spellEnd"/>
      <w:r>
        <w:rPr>
          <w:rFonts w:hint="eastAsia"/>
        </w:rPr>
        <w:t>的参数提示，如下：</w:t>
      </w:r>
    </w:p>
    <w:p w14:paraId="6AC851E4" w14:textId="77777777" w:rsidR="00573955" w:rsidRDefault="00573955">
      <w:r>
        <w:rPr>
          <w:noProof/>
        </w:rPr>
        <w:drawing>
          <wp:inline distT="0" distB="0" distL="0" distR="0" wp14:anchorId="738E5522" wp14:editId="3664F044">
            <wp:extent cx="4305300" cy="2781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A9556" w14:textId="77777777" w:rsidR="00573955" w:rsidRDefault="00573955">
      <w:r>
        <w:rPr>
          <w:rFonts w:hint="eastAsia"/>
        </w:rPr>
        <w:t>其中</w:t>
      </w:r>
      <w:r>
        <w:rPr>
          <w:rFonts w:hint="eastAsia"/>
        </w:rPr>
        <w:t xml:space="preserve"> py</w:t>
      </w:r>
      <w:r>
        <w:t xml:space="preserve">thon –m </w:t>
      </w:r>
      <w:proofErr w:type="spellStart"/>
      <w:r>
        <w:rPr>
          <w:rFonts w:hint="eastAsia"/>
        </w:rPr>
        <w:t>py</w:t>
      </w:r>
      <w:r>
        <w:t>doc</w:t>
      </w:r>
      <w:proofErr w:type="spellEnd"/>
      <w:r>
        <w:t xml:space="preserve"> &lt;name&gt;</w:t>
      </w:r>
      <w:r>
        <w:rPr>
          <w:rFonts w:hint="eastAsia"/>
        </w:rPr>
        <w:t>可以直接查询模块的相关帮助，</w:t>
      </w:r>
      <w:r>
        <w:rPr>
          <w:rFonts w:hint="eastAsia"/>
        </w:rPr>
        <w:t xml:space="preserve">python </w:t>
      </w:r>
      <w:r>
        <w:t>–</w:t>
      </w:r>
      <w:r>
        <w:rPr>
          <w:rFonts w:hint="eastAsia"/>
        </w:rPr>
        <w:t xml:space="preserve">m </w:t>
      </w:r>
      <w:proofErr w:type="spellStart"/>
      <w:r>
        <w:rPr>
          <w:rFonts w:hint="eastAsia"/>
        </w:rPr>
        <w:t>pydoc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b</w:t>
      </w:r>
      <w:r>
        <w:rPr>
          <w:rFonts w:hint="eastAsia"/>
        </w:rPr>
        <w:t>可以打开浏览器查看所有模块的帮助。</w:t>
      </w:r>
    </w:p>
    <w:p w14:paraId="253FC150" w14:textId="77777777" w:rsidR="00573955" w:rsidRDefault="00573955">
      <w:r>
        <w:rPr>
          <w:rFonts w:hint="eastAsia"/>
        </w:rPr>
        <w:t>下一节将会学习参数、变量的更多知识，感觉开始变难了。</w:t>
      </w:r>
    </w:p>
    <w:p w14:paraId="19E7CEF7" w14:textId="77777777" w:rsidR="00573955" w:rsidRPr="00D66C4B" w:rsidRDefault="00573955">
      <w:pPr>
        <w:rPr>
          <w:rFonts w:hint="eastAsia"/>
        </w:rPr>
      </w:pPr>
      <w:hyperlink r:id="rId8" w:history="1">
        <w:r>
          <w:rPr>
            <w:rStyle w:val="a6"/>
            <w:rFonts w:ascii="inherit" w:hAnsi="inherit" w:cs="Times New Roman"/>
            <w:color w:val="22313F"/>
            <w:sz w:val="28"/>
            <w:szCs w:val="28"/>
            <w:bdr w:val="none" w:sz="0" w:space="0" w:color="auto" w:frame="1"/>
            <w:shd w:val="clear" w:color="auto" w:fill="FFFFFF"/>
          </w:rPr>
          <w:t>本文内容主要来自</w:t>
        </w:r>
      </w:hyperlink>
      <w:hyperlink r:id="rId9" w:history="1">
        <w:r>
          <w:rPr>
            <w:rStyle w:val="a6"/>
            <w:rFonts w:ascii="inherit" w:hAnsi="inherit" w:cs="Helvetica"/>
            <w:color w:val="13C183"/>
            <w:sz w:val="18"/>
            <w:szCs w:val="18"/>
            <w:bdr w:val="none" w:sz="0" w:space="0" w:color="auto" w:frame="1"/>
            <w:shd w:val="clear" w:color="auto" w:fill="FFFFFF"/>
          </w:rPr>
          <w:t>LEARN PYTHON THE HARD WAY</w:t>
        </w:r>
      </w:hyperlink>
    </w:p>
    <w:sectPr w:rsidR="00573955" w:rsidRPr="00D66C4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573955"/>
    <w:rsid w:val="00573955"/>
    <w:rsid w:val="005D0F13"/>
    <w:rsid w:val="007E1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EACA9"/>
  <w15:docId w15:val="{B3A3440B-9E3F-4569-810B-F9318E6BB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next w:val="a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2">
    <w:name w:val="heading 2"/>
    <w:basedOn w:val="a"/>
    <w:next w:val="a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3">
    <w:name w:val="heading 3"/>
    <w:basedOn w:val="a"/>
    <w:next w:val="a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4">
    <w:name w:val="heading 4"/>
    <w:basedOn w:val="a"/>
    <w:next w:val="a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5">
    <w:name w:val="heading 5"/>
    <w:basedOn w:val="a"/>
    <w:next w:val="a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6">
    <w:name w:val="heading 6"/>
    <w:basedOn w:val="a"/>
    <w:next w:val="a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sid w:val="00573955"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pythonthehardway.org/book/ex9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learnpythonthehardway.org/book/ex13.html" TargetMode="External"/><Relationship Id="rId11" Type="http://schemas.openxmlformats.org/officeDocument/2006/relationships/glossaryDocument" Target="glossary/document.xml"/><Relationship Id="rId5" Type="http://schemas.openxmlformats.org/officeDocument/2006/relationships/hyperlink" Target="https://learnpythonthehardway.org/book/ex9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arnpythonthehardway.org/book/ex13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CF492D3-2E4E-483D-86E2-B5680109FBC2}"/>
      </w:docPartPr>
      <w:docPartBody>
        <w:p w:rsidR="00000000" w:rsidRDefault="00336685">
          <w:r w:rsidRPr="00AE4271">
            <w:rPr>
              <w:rStyle w:val="a3"/>
              <w:rFonts w:hint="eastAsia"/>
            </w:rPr>
            <w:t>[</w:t>
          </w:r>
          <w:r w:rsidRPr="00AE4271">
            <w:rPr>
              <w:rStyle w:val="a3"/>
              <w:rFonts w:hint="eastAsia"/>
            </w:rPr>
            <w:t>在此处输入文章标题</w:t>
          </w:r>
          <w:r w:rsidRPr="00AE4271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294286528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708FD27-4629-458A-BF70-EC0832715940}"/>
      </w:docPartPr>
      <w:docPartBody>
        <w:p w:rsidR="00000000" w:rsidRDefault="00336685">
          <w:r w:rsidRPr="00AE4271">
            <w:rPr>
              <w:rStyle w:val="a3"/>
              <w:rFonts w:hint="eastAsia"/>
            </w:rPr>
            <w:t>[</w:t>
          </w:r>
          <w:r w:rsidRPr="00AE4271">
            <w:rPr>
              <w:rStyle w:val="a3"/>
              <w:rFonts w:hint="eastAsia"/>
            </w:rPr>
            <w:t>选择一个类别或键入一个新类别</w:t>
          </w:r>
          <w:r w:rsidRPr="00AE4271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685"/>
    <w:rsid w:val="0033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3668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PYTHON 课程12：关于input()的输入提示</PostTitle>
  <PostDate>2016-09-11T05:50:40Z</PostDate>
  <PostID>417</PostID>
  <Category1>PYTHON学习</Category1>
  <Category2/>
  <Category3/>
  <Category4/>
  <Category5/>
  <Category6/>
  <Category7/>
  <Category8/>
  <Category9/>
  <Category10/>
  <Account>9458b764-b44a-4eb8-bcff-c4e1f16793d0</Account>
  <Enclosure/>
  <ProviderInfo>
    <PostURL/>
    <API/>
    <Categories/>
    <Trackbacks/>
    <Enclosures/>
    <BlogName/>
    <ImagePostAddress/>
  </ProviderInfo>
  <DefaultAccountEnsured/>
  <PublishedAccount>9458b764-b44a-4eb8-bcff-c4e1f16793d0</PublishedAccount>
  <CategoryBBId1>2942865289</CategoryBBId1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6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 JE</dc:creator>
  <cp:keywords/>
  <dc:description/>
  <cp:lastModifiedBy>Sol JE</cp:lastModifiedBy>
  <cp:revision>1</cp:revision>
  <dcterms:created xsi:type="dcterms:W3CDTF">2016-09-11T05:47:00Z</dcterms:created>
  <dcterms:modified xsi:type="dcterms:W3CDTF">2016-09-11T06:06:00Z</dcterms:modified>
</cp:coreProperties>
</file>