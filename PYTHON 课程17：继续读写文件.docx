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14:paraId="54605A30" w14:textId="77777777" w:rsidR="00E5413A" w:rsidRDefault="00E5413A" w:rsidP="00E5413A">
          <w:pPr>
            <w:pStyle w:val="PublishStatus"/>
          </w:pPr>
          <w:r>
            <w:t>此文章已于</w:t>
          </w:r>
          <w:r>
            <w:t xml:space="preserve"> 17:22:13 2016/9/20 </w:t>
          </w:r>
          <w:r>
            <w:t>发布到</w:t>
          </w:r>
          <w:r>
            <w:t xml:space="preserve"> LovelyDream</w:t>
          </w:r>
        </w:p>
        <w:bookmarkStart w:id="0" w:name="_GoBack" w:displacedByCustomXml="next"/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0F70CAB1" w14:textId="77777777" w:rsidR="00926AB6" w:rsidRDefault="007167B7">
              <w:pPr>
                <w:pStyle w:val="Publishwithline"/>
              </w:pPr>
              <w:r>
                <w:rPr>
                  <w:rFonts w:hint="eastAsia"/>
                </w:rPr>
                <w:t xml:space="preserve">PYTHON </w:t>
              </w:r>
              <w:r>
                <w:rPr>
                  <w:rFonts w:hint="eastAsia"/>
                </w:rPr>
                <w:t>课程</w:t>
              </w:r>
              <w:r>
                <w:rPr>
                  <w:rFonts w:hint="eastAsia"/>
                </w:rPr>
                <w:t>17</w:t>
              </w:r>
              <w:r>
                <w:rPr>
                  <w:rFonts w:hint="eastAsia"/>
                </w:rPr>
                <w:t>：</w:t>
              </w:r>
              <w:r w:rsidR="00E5413A">
                <w:rPr>
                  <w:rFonts w:hint="eastAsia"/>
                </w:rPr>
                <w:t>继续读写文件</w:t>
              </w:r>
            </w:p>
          </w:sdtContent>
        </w:sdt>
        <w:bookmarkEnd w:id="0"/>
        <w:p w14:paraId="751CA750" w14:textId="77777777" w:rsidR="00926AB6" w:rsidRDefault="00926AB6">
          <w:pPr>
            <w:pStyle w:val="underline"/>
          </w:pPr>
        </w:p>
        <w:p w14:paraId="674B9F0C" w14:textId="77777777" w:rsidR="007167B7" w:rsidRDefault="007167B7" w:rsidP="007167B7">
          <w:pPr>
            <w:pStyle w:val="PadderBetweenTitleandProperties"/>
          </w:pPr>
        </w:p>
        <w:p w14:paraId="5B217A48" w14:textId="77777777" w:rsidR="007167B7" w:rsidRDefault="007167B7" w:rsidP="007167B7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701752468"/>
              <w:placeholder>
                <w:docPart w:val="70175246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PYTHON学习">
                <w:listItem w:displayText="PYTHON学习" w:value="PYTHON学习"/>
                <w:listItem w:displayText="VBA学习" w:value="VBA学习"/>
                <w:listItem w:displayText="小胖踏梦" w:value="小胖踏梦"/>
                <w:listItem w:displayText="我喜欢的音乐" w:value="我喜欢的音乐"/>
                <w:listItem w:displayText="未分类" w:value="未分类"/>
                <w:listItem w:displayText="缘起——寻梦" w:value="缘起——寻梦"/>
                <w:listItem w:displayText="无" w:value=" "/>
              </w:comboBox>
            </w:sdtPr>
            <w:sdtContent>
              <w:r>
                <w:t>PYTHON</w:t>
              </w:r>
              <w:r>
                <w:rPr>
                  <w:rFonts w:ascii="微软雅黑" w:eastAsia="微软雅黑" w:hAnsi="微软雅黑" w:cs="微软雅黑" w:hint="eastAsia"/>
                </w:rPr>
                <w:t>学习</w:t>
              </w:r>
            </w:sdtContent>
          </w:sdt>
        </w:p>
        <w:p w14:paraId="2E5CFDB7" w14:textId="77777777" w:rsidR="00926AB6" w:rsidRDefault="00E5413A">
          <w:pPr>
            <w:pStyle w:val="PadderBetweenControlandBody"/>
          </w:pPr>
        </w:p>
      </w:sdtContent>
    </w:sdt>
    <w:p w14:paraId="407E1BFD" w14:textId="77777777" w:rsidR="007167B7" w:rsidRPr="002B1F86" w:rsidRDefault="007167B7" w:rsidP="00FA05AB">
      <w:pPr>
        <w:rPr>
          <w:rFonts w:ascii="微软雅黑" w:eastAsia="微软雅黑" w:hAnsi="微软雅黑"/>
          <w:szCs w:val="21"/>
        </w:rPr>
      </w:pPr>
      <w:hyperlink r:id="rId6" w:history="1">
        <w:r w:rsidRPr="002B1F86">
          <w:rPr>
            <w:rStyle w:val="a6"/>
            <w:rFonts w:ascii="微软雅黑" w:eastAsia="微软雅黑" w:hAnsi="微软雅黑" w:cs="Times New Roman"/>
            <w:color w:val="22313F"/>
            <w:szCs w:val="21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7" w:history="1">
        <w:r w:rsidRPr="002B1F86">
          <w:rPr>
            <w:rStyle w:val="a6"/>
            <w:rFonts w:ascii="微软雅黑" w:eastAsia="微软雅黑" w:hAnsi="微软雅黑" w:cs="Helvetica"/>
            <w:color w:val="13C183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p w14:paraId="41048FD4" w14:textId="77777777" w:rsidR="007167B7" w:rsidRPr="002B1F86" w:rsidRDefault="007167B7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主要内容</w:t>
      </w:r>
    </w:p>
    <w:p w14:paraId="670E8677" w14:textId="77777777" w:rsidR="007167B7" w:rsidRPr="002B1F86" w:rsidRDefault="007167B7" w:rsidP="00FA05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这一课的内容是将一个文本文件的内容复制到另一个文本文件中，与想象的不同，复制的过程会覆盖原文件中的内容。</w:t>
      </w:r>
    </w:p>
    <w:p w14:paraId="334963E4" w14:textId="77777777" w:rsidR="007167B7" w:rsidRPr="002B1F86" w:rsidRDefault="007167B7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练习如下：</w:t>
      </w:r>
    </w:p>
    <w:p w14:paraId="2189E172" w14:textId="77777777" w:rsidR="007167B7" w:rsidRDefault="007167B7" w:rsidP="00FA05A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E588706" wp14:editId="4540B8E3">
                <wp:extent cx="5257800" cy="3209925"/>
                <wp:effectExtent l="0" t="0" r="0" b="952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209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D797B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from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sys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import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argv</w:t>
                            </w:r>
                            <w:proofErr w:type="spellEnd"/>
                          </w:p>
                          <w:p w14:paraId="612A5546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from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os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.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path</w:t>
                            </w:r>
                            <w:proofErr w:type="spellEnd"/>
                            <w:proofErr w:type="gramEnd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import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exists</w:t>
                            </w:r>
                          </w:p>
                          <w:p w14:paraId="3016465B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</w:p>
                          <w:p w14:paraId="6195E86C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script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from_file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to_file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argv</w:t>
                            </w:r>
                            <w:proofErr w:type="spellEnd"/>
                          </w:p>
                          <w:p w14:paraId="4F026F7E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</w:p>
                          <w:p w14:paraId="2B7C2312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print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808080"/>
                                <w:sz w:val="20"/>
                              </w:rPr>
                              <w:t>"Copying from %s to %s"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%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from_file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to_file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))</w:t>
                            </w:r>
                          </w:p>
                          <w:p w14:paraId="545A2B66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</w:p>
                          <w:p w14:paraId="223FDB4C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indata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open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from_file</w:t>
                            </w:r>
                            <w:proofErr w:type="spellEnd"/>
                            <w:proofErr w:type="gramStart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).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read</w:t>
                            </w:r>
                            <w:proofErr w:type="gram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</w:t>
                            </w:r>
                          </w:p>
                          <w:p w14:paraId="06CCB407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print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indata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7623139B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color w:val="008000"/>
                                <w:sz w:val="20"/>
                              </w:rPr>
                              <w:t>#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8000"/>
                                <w:sz w:val="20"/>
                              </w:rPr>
                              <w:t>使用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8000"/>
                                <w:sz w:val="20"/>
                              </w:rPr>
                              <w:t>len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color w:val="008000"/>
                                <w:sz w:val="20"/>
                              </w:rPr>
                              <w:t>()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8000"/>
                                <w:sz w:val="20"/>
                              </w:rPr>
                              <w:t>查看文本的长度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8000"/>
                                <w:sz w:val="20"/>
                              </w:rPr>
                              <w:t>,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8000"/>
                                <w:sz w:val="20"/>
                              </w:rPr>
                              <w:t>但这个长度在有换行或中文时怎么计算？</w:t>
                            </w:r>
                          </w:p>
                          <w:p w14:paraId="3AB421D0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print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808080"/>
                                <w:sz w:val="20"/>
                              </w:rPr>
                              <w:t>"The input file is %r bytes long"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%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len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indata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))</w:t>
                            </w:r>
                          </w:p>
                          <w:p w14:paraId="2B81EFD2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color w:val="008000"/>
                                <w:sz w:val="20"/>
                              </w:rPr>
                              <w:t>#exists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8000"/>
                                <w:sz w:val="20"/>
                              </w:rPr>
                              <w:t>是判断文件存不存在，返回布尔值。</w:t>
                            </w:r>
                          </w:p>
                          <w:p w14:paraId="32DA1B2A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print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808080"/>
                                <w:sz w:val="20"/>
                              </w:rPr>
                              <w:t xml:space="preserve">"Does the output 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808080"/>
                                <w:sz w:val="20"/>
                              </w:rPr>
                              <w:t>fils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color w:val="808080"/>
                                <w:sz w:val="20"/>
                              </w:rPr>
                              <w:t xml:space="preserve"> exist? %r"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%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exists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to_file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))</w:t>
                            </w:r>
                          </w:p>
                          <w:p w14:paraId="7450E5DC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print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808080"/>
                                <w:sz w:val="20"/>
                              </w:rPr>
                              <w:t>"Ready, hit RETURN to continue, CTRL-C to abort."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5E8F0D53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input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gramEnd"/>
                            <w:r w:rsidRPr="0050244F">
                              <w:rPr>
                                <w:rFonts w:ascii="Courier New" w:eastAsia="宋体" w:hAnsi="Courier New" w:cs="Courier New"/>
                                <w:color w:val="808080"/>
                                <w:sz w:val="20"/>
                              </w:rPr>
                              <w:t>"?"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30FF1247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</w:p>
                          <w:p w14:paraId="446D0190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open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to_file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808080"/>
                                <w:sz w:val="20"/>
                              </w:rPr>
                              <w:t>'w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color w:val="808080"/>
                                <w:sz w:val="20"/>
                              </w:rPr>
                              <w:t>'</w:t>
                            </w:r>
                            <w:proofErr w:type="gramStart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).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write</w:t>
                            </w:r>
                            <w:proofErr w:type="gram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indata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24E1CE00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</w:p>
                          <w:p w14:paraId="05A8A3EE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print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808080"/>
                                <w:sz w:val="20"/>
                              </w:rPr>
                              <w:t>"Alright, all done"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31A59157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color w:val="008000"/>
                                <w:sz w:val="20"/>
                              </w:rPr>
                              <w:t>#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8000"/>
                                <w:sz w:val="20"/>
                              </w:rPr>
                              <w:t>使用分号可以将多行语句写在一行</w:t>
                            </w:r>
                          </w:p>
                          <w:p w14:paraId="37C59311" w14:textId="77777777" w:rsidR="007167B7" w:rsidRPr="0050244F" w:rsidRDefault="007167B7" w:rsidP="0050244F">
                            <w:pPr>
                              <w:shd w:val="clear" w:color="auto" w:fill="FFFFFF"/>
                              <w:spacing w:after="0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open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from_file</w:t>
                            </w:r>
                            <w:proofErr w:type="spellEnd"/>
                            <w:proofErr w:type="gramStart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).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close</w:t>
                            </w:r>
                            <w:proofErr w:type="gram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();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open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to_file</w:t>
                            </w:r>
                            <w:proofErr w:type="spellEnd"/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).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color w:val="000000"/>
                                <w:sz w:val="20"/>
                              </w:rPr>
                              <w:t>close</w:t>
                            </w:r>
                            <w:r w:rsidRPr="0050244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</w:t>
                            </w:r>
                          </w:p>
                          <w:p w14:paraId="31A7D290" w14:textId="77777777" w:rsidR="007167B7" w:rsidRPr="004645EF" w:rsidRDefault="007167B7" w:rsidP="00574D71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color w:val="000000" w:themeColor="text1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58870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14pt;height:2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" fillcolor="#a5a5a5 [2092]" stroked="f" strokeweight="2pt">
                <v:stroke endcap="round"/>
                <v:textbox>
                  <w:txbxContent>
                    <w:p w14:paraId="52FD797B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sz w:val="20"/>
                        </w:rPr>
                        <w:t>from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sys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sz w:val="20"/>
                        </w:rPr>
                        <w:t>import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argv</w:t>
                      </w:r>
                      <w:proofErr w:type="spellEnd"/>
                    </w:p>
                    <w:p w14:paraId="612A5546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sz w:val="20"/>
                        </w:rPr>
                        <w:t>from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os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.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path</w:t>
                      </w:r>
                      <w:proofErr w:type="spellEnd"/>
                      <w:proofErr w:type="gramEnd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sz w:val="20"/>
                        </w:rPr>
                        <w:t>import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exists</w:t>
                      </w:r>
                    </w:p>
                    <w:p w14:paraId="3016465B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</w:p>
                    <w:p w14:paraId="6195E86C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script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from_file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to_file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argv</w:t>
                      </w:r>
                      <w:proofErr w:type="spellEnd"/>
                    </w:p>
                    <w:p w14:paraId="4F026F7E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</w:p>
                    <w:p w14:paraId="2B7C2312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sz w:val="20"/>
                        </w:rPr>
                        <w:t>print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808080"/>
                          <w:sz w:val="20"/>
                        </w:rPr>
                        <w:t>"Copying from %s to %s"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%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from_file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to_file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))</w:t>
                      </w:r>
                    </w:p>
                    <w:p w14:paraId="545A2B66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</w:p>
                    <w:p w14:paraId="223FDB4C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indata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open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from_file</w:t>
                      </w:r>
                      <w:proofErr w:type="spellEnd"/>
                      <w:proofErr w:type="gramStart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).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read</w:t>
                      </w:r>
                      <w:proofErr w:type="gram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()</w:t>
                      </w:r>
                    </w:p>
                    <w:p w14:paraId="06CCB407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sz w:val="20"/>
                        </w:rPr>
                        <w:t>print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indata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7623139B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color w:val="008000"/>
                          <w:sz w:val="20"/>
                        </w:rPr>
                        <w:t>#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8000"/>
                          <w:sz w:val="20"/>
                        </w:rPr>
                        <w:t>使用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8000"/>
                          <w:sz w:val="20"/>
                        </w:rPr>
                        <w:t>len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color w:val="008000"/>
                          <w:sz w:val="20"/>
                        </w:rPr>
                        <w:t>()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8000"/>
                          <w:sz w:val="20"/>
                        </w:rPr>
                        <w:t>查看文本的长度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8000"/>
                          <w:sz w:val="20"/>
                        </w:rPr>
                        <w:t>,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8000"/>
                          <w:sz w:val="20"/>
                        </w:rPr>
                        <w:t>但这个长度在有换行或中文时怎么计算？</w:t>
                      </w:r>
                    </w:p>
                    <w:p w14:paraId="3AB421D0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sz w:val="20"/>
                        </w:rPr>
                        <w:t>print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808080"/>
                          <w:sz w:val="20"/>
                        </w:rPr>
                        <w:t>"The input file is %r bytes long"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%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len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indata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))</w:t>
                      </w:r>
                    </w:p>
                    <w:p w14:paraId="2B81EFD2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color w:val="008000"/>
                          <w:sz w:val="20"/>
                        </w:rPr>
                        <w:t>#exists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8000"/>
                          <w:sz w:val="20"/>
                        </w:rPr>
                        <w:t>是判断文件存不存在，返回布尔值。</w:t>
                      </w:r>
                    </w:p>
                    <w:p w14:paraId="32DA1B2A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sz w:val="20"/>
                        </w:rPr>
                        <w:t>print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808080"/>
                          <w:sz w:val="20"/>
                        </w:rPr>
                        <w:t xml:space="preserve">"Does the output 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808080"/>
                          <w:sz w:val="20"/>
                        </w:rPr>
                        <w:t>fils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color w:val="808080"/>
                          <w:sz w:val="20"/>
                        </w:rPr>
                        <w:t xml:space="preserve"> exist? %r"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%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exists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to_file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))</w:t>
                      </w:r>
                    </w:p>
                    <w:p w14:paraId="7450E5DC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sz w:val="20"/>
                        </w:rPr>
                        <w:t>print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808080"/>
                          <w:sz w:val="20"/>
                        </w:rPr>
                        <w:t>"Ready, hit RETURN to continue, CTRL-C to abort."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5E8F0D53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proofErr w:type="gram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input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gramEnd"/>
                      <w:r w:rsidRPr="0050244F">
                        <w:rPr>
                          <w:rFonts w:ascii="Courier New" w:eastAsia="宋体" w:hAnsi="Courier New" w:cs="Courier New"/>
                          <w:color w:val="808080"/>
                          <w:sz w:val="20"/>
                        </w:rPr>
                        <w:t>"?"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30FF1247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</w:p>
                    <w:p w14:paraId="446D0190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open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to_file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808080"/>
                          <w:sz w:val="20"/>
                        </w:rPr>
                        <w:t>'w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color w:val="808080"/>
                          <w:sz w:val="20"/>
                        </w:rPr>
                        <w:t>'</w:t>
                      </w:r>
                      <w:proofErr w:type="gramStart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).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write</w:t>
                      </w:r>
                      <w:proofErr w:type="gram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indata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24E1CE00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</w:p>
                    <w:p w14:paraId="05A8A3EE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sz w:val="20"/>
                        </w:rPr>
                        <w:t>print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808080"/>
                          <w:sz w:val="20"/>
                        </w:rPr>
                        <w:t>"Alright, all done"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31A59157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color w:val="008000"/>
                          <w:sz w:val="20"/>
                        </w:rPr>
                        <w:t>#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8000"/>
                          <w:sz w:val="20"/>
                        </w:rPr>
                        <w:t>使用分号可以将多行语句写在一行</w:t>
                      </w:r>
                    </w:p>
                    <w:p w14:paraId="37C59311" w14:textId="77777777" w:rsidR="007167B7" w:rsidRPr="0050244F" w:rsidRDefault="007167B7" w:rsidP="0050244F">
                      <w:pPr>
                        <w:shd w:val="clear" w:color="auto" w:fill="FFFFFF"/>
                        <w:spacing w:after="0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open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from_file</w:t>
                      </w:r>
                      <w:proofErr w:type="spellEnd"/>
                      <w:proofErr w:type="gramStart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).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close</w:t>
                      </w:r>
                      <w:proofErr w:type="gram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();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open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to_file</w:t>
                      </w:r>
                      <w:proofErr w:type="spellEnd"/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).</w:t>
                      </w:r>
                      <w:r w:rsidRPr="0050244F">
                        <w:rPr>
                          <w:rFonts w:ascii="Courier New" w:eastAsia="宋体" w:hAnsi="Courier New" w:cs="Courier New"/>
                          <w:color w:val="000000"/>
                          <w:sz w:val="20"/>
                        </w:rPr>
                        <w:t>close</w:t>
                      </w:r>
                      <w:r w:rsidRPr="0050244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sz w:val="20"/>
                        </w:rPr>
                        <w:t>()</w:t>
                      </w:r>
                    </w:p>
                    <w:p w14:paraId="31A7D290" w14:textId="77777777" w:rsidR="007167B7" w:rsidRPr="004645EF" w:rsidRDefault="007167B7" w:rsidP="00574D71">
                      <w:pPr>
                        <w:snapToGrid w:val="0"/>
                        <w:spacing w:after="0" w:line="0" w:lineRule="atLeast"/>
                        <w:rPr>
                          <w:snapToGrid w:val="0"/>
                          <w:color w:val="000000" w:themeColor="text1"/>
                          <w:sz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9A8E0F" w14:textId="77777777" w:rsidR="007167B7" w:rsidRDefault="007167B7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输出如下：</w:t>
      </w:r>
    </w:p>
    <w:p w14:paraId="61489F67" w14:textId="77777777" w:rsidR="007167B7" w:rsidRPr="0038513F" w:rsidRDefault="007167B7" w:rsidP="00FA05AB">
      <w:pPr>
        <w:rPr>
          <w:rFonts w:ascii="微软雅黑 Light" w:eastAsia="微软雅黑 Light" w:hAnsi="微软雅黑 Light"/>
          <w:sz w:val="18"/>
          <w:szCs w:val="18"/>
        </w:rPr>
      </w:pPr>
      <w:r w:rsidRPr="0038513F">
        <w:rPr>
          <w:rFonts w:ascii="微软雅黑 Light" w:eastAsia="微软雅黑 Light" w:hAnsi="微软雅黑 Light" w:hint="eastAsia"/>
          <w:sz w:val="18"/>
          <w:szCs w:val="18"/>
        </w:rPr>
        <w:t>在运行时输入python ex17.py ex15_sample.txt newfile.txt，程序会自动新建newfile.txt并将ex15_sample.txt的内容写入新建的文本文档中。</w:t>
      </w:r>
    </w:p>
    <w:p w14:paraId="3A1816F9" w14:textId="77777777" w:rsidR="007167B7" w:rsidRDefault="007167B7" w:rsidP="00FA05A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F01AFC9" wp14:editId="5EC18B42">
                <wp:extent cx="3257550" cy="1123950"/>
                <wp:effectExtent l="0" t="0" r="19050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123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714ED" w14:textId="77777777" w:rsidR="007167B7" w:rsidRPr="0038513F" w:rsidRDefault="007167B7" w:rsidP="0038513F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38513F">
                              <w:rPr>
                                <w:snapToGrid w:val="0"/>
                                <w:sz w:val="18"/>
                              </w:rPr>
                              <w:t>Copying from ex15_sample.txt to new_test.txt</w:t>
                            </w:r>
                          </w:p>
                          <w:p w14:paraId="04FA8BB0" w14:textId="77777777" w:rsidR="007167B7" w:rsidRPr="0038513F" w:rsidRDefault="007167B7" w:rsidP="0038513F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38513F">
                              <w:rPr>
                                <w:snapToGrid w:val="0"/>
                                <w:sz w:val="18"/>
                              </w:rPr>
                              <w:t xml:space="preserve">The input file is 13 </w:t>
                            </w:r>
                            <w:proofErr w:type="gramStart"/>
                            <w:r w:rsidRPr="0038513F">
                              <w:rPr>
                                <w:snapToGrid w:val="0"/>
                                <w:sz w:val="18"/>
                              </w:rPr>
                              <w:t>bytes</w:t>
                            </w:r>
                            <w:proofErr w:type="gramEnd"/>
                            <w:r w:rsidRPr="0038513F">
                              <w:rPr>
                                <w:snapToGrid w:val="0"/>
                                <w:sz w:val="18"/>
                              </w:rPr>
                              <w:t xml:space="preserve"> long</w:t>
                            </w:r>
                          </w:p>
                          <w:p w14:paraId="1ACD8C46" w14:textId="77777777" w:rsidR="007167B7" w:rsidRPr="0038513F" w:rsidRDefault="007167B7" w:rsidP="0038513F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38513F">
                              <w:rPr>
                                <w:snapToGrid w:val="0"/>
                                <w:sz w:val="18"/>
                              </w:rPr>
                              <w:t xml:space="preserve">Does the output </w:t>
                            </w:r>
                            <w:proofErr w:type="spellStart"/>
                            <w:r w:rsidRPr="0038513F">
                              <w:rPr>
                                <w:snapToGrid w:val="0"/>
                                <w:sz w:val="18"/>
                              </w:rPr>
                              <w:t>fils</w:t>
                            </w:r>
                            <w:proofErr w:type="spellEnd"/>
                            <w:r w:rsidRPr="0038513F">
                              <w:rPr>
                                <w:snapToGrid w:val="0"/>
                                <w:sz w:val="18"/>
                              </w:rPr>
                              <w:t xml:space="preserve"> exist? True</w:t>
                            </w:r>
                          </w:p>
                          <w:p w14:paraId="5A8B08C8" w14:textId="77777777" w:rsidR="007167B7" w:rsidRPr="0038513F" w:rsidRDefault="007167B7" w:rsidP="0038513F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38513F">
                              <w:rPr>
                                <w:snapToGrid w:val="0"/>
                                <w:sz w:val="18"/>
                              </w:rPr>
                              <w:t>Ready, hit RETURN to continue, CTRL-C to abort.</w:t>
                            </w:r>
                          </w:p>
                          <w:p w14:paraId="22DCD911" w14:textId="77777777" w:rsidR="007167B7" w:rsidRPr="0038513F" w:rsidRDefault="007167B7" w:rsidP="0038513F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38513F">
                              <w:rPr>
                                <w:snapToGrid w:val="0"/>
                                <w:sz w:val="18"/>
                              </w:rPr>
                              <w:t>?</w:t>
                            </w:r>
                          </w:p>
                          <w:p w14:paraId="0D80370C" w14:textId="77777777" w:rsidR="007167B7" w:rsidRPr="002B1F86" w:rsidRDefault="007167B7" w:rsidP="0038513F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38513F">
                              <w:rPr>
                                <w:snapToGrid w:val="0"/>
                                <w:sz w:val="18"/>
                              </w:rPr>
                              <w:t>Alright, all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1AFC9" id="文本框 2" o:spid="_x0000_s1027" type="#_x0000_t202" style="width:256.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" fillcolor="black [3200]" strokecolor="black [1600]" strokeweight="2pt">
                <v:stroke endcap="round"/>
                <v:textbox>
                  <w:txbxContent>
                    <w:p w14:paraId="1F4714ED" w14:textId="77777777" w:rsidR="007167B7" w:rsidRPr="0038513F" w:rsidRDefault="007167B7" w:rsidP="0038513F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38513F">
                        <w:rPr>
                          <w:snapToGrid w:val="0"/>
                          <w:sz w:val="18"/>
                        </w:rPr>
                        <w:t>Copying from ex15_sample.txt to new_test.txt</w:t>
                      </w:r>
                    </w:p>
                    <w:p w14:paraId="04FA8BB0" w14:textId="77777777" w:rsidR="007167B7" w:rsidRPr="0038513F" w:rsidRDefault="007167B7" w:rsidP="0038513F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38513F">
                        <w:rPr>
                          <w:snapToGrid w:val="0"/>
                          <w:sz w:val="18"/>
                        </w:rPr>
                        <w:t xml:space="preserve">The input file is 13 </w:t>
                      </w:r>
                      <w:proofErr w:type="gramStart"/>
                      <w:r w:rsidRPr="0038513F">
                        <w:rPr>
                          <w:snapToGrid w:val="0"/>
                          <w:sz w:val="18"/>
                        </w:rPr>
                        <w:t>bytes</w:t>
                      </w:r>
                      <w:proofErr w:type="gramEnd"/>
                      <w:r w:rsidRPr="0038513F">
                        <w:rPr>
                          <w:snapToGrid w:val="0"/>
                          <w:sz w:val="18"/>
                        </w:rPr>
                        <w:t xml:space="preserve"> long</w:t>
                      </w:r>
                    </w:p>
                    <w:p w14:paraId="1ACD8C46" w14:textId="77777777" w:rsidR="007167B7" w:rsidRPr="0038513F" w:rsidRDefault="007167B7" w:rsidP="0038513F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38513F">
                        <w:rPr>
                          <w:snapToGrid w:val="0"/>
                          <w:sz w:val="18"/>
                        </w:rPr>
                        <w:t xml:space="preserve">Does the output </w:t>
                      </w:r>
                      <w:proofErr w:type="spellStart"/>
                      <w:r w:rsidRPr="0038513F">
                        <w:rPr>
                          <w:snapToGrid w:val="0"/>
                          <w:sz w:val="18"/>
                        </w:rPr>
                        <w:t>fils</w:t>
                      </w:r>
                      <w:proofErr w:type="spellEnd"/>
                      <w:r w:rsidRPr="0038513F">
                        <w:rPr>
                          <w:snapToGrid w:val="0"/>
                          <w:sz w:val="18"/>
                        </w:rPr>
                        <w:t xml:space="preserve"> exist? True</w:t>
                      </w:r>
                    </w:p>
                    <w:p w14:paraId="5A8B08C8" w14:textId="77777777" w:rsidR="007167B7" w:rsidRPr="0038513F" w:rsidRDefault="007167B7" w:rsidP="0038513F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38513F">
                        <w:rPr>
                          <w:snapToGrid w:val="0"/>
                          <w:sz w:val="18"/>
                        </w:rPr>
                        <w:t>Ready, hit RETURN to continue, CTRL-C to abort.</w:t>
                      </w:r>
                    </w:p>
                    <w:p w14:paraId="22DCD911" w14:textId="77777777" w:rsidR="007167B7" w:rsidRPr="0038513F" w:rsidRDefault="007167B7" w:rsidP="0038513F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38513F">
                        <w:rPr>
                          <w:snapToGrid w:val="0"/>
                          <w:sz w:val="18"/>
                        </w:rPr>
                        <w:t>?</w:t>
                      </w:r>
                    </w:p>
                    <w:p w14:paraId="0D80370C" w14:textId="77777777" w:rsidR="007167B7" w:rsidRPr="002B1F86" w:rsidRDefault="007167B7" w:rsidP="0038513F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38513F">
                        <w:rPr>
                          <w:snapToGrid w:val="0"/>
                          <w:sz w:val="18"/>
                        </w:rPr>
                        <w:t>Alright, all 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361F28" w14:textId="77777777" w:rsidR="007167B7" w:rsidRPr="002B1F86" w:rsidRDefault="007167B7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错误记录：</w:t>
      </w:r>
    </w:p>
    <w:p w14:paraId="3C560D0F" w14:textId="77777777" w:rsidR="007167B7" w:rsidRPr="00F84F09" w:rsidRDefault="007167B7" w:rsidP="00574D71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color w:val="FF0000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没有成对的写括号导致报错</w:t>
      </w:r>
    </w:p>
    <w:p w14:paraId="4C3FD5E2" w14:textId="77777777" w:rsidR="007167B7" w:rsidRPr="00574D71" w:rsidRDefault="007167B7" w:rsidP="00574D71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color w:val="FF0000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O</w:t>
      </w:r>
      <w:r>
        <w:rPr>
          <w:rFonts w:ascii="微软雅黑 Light" w:eastAsia="微软雅黑 Light" w:hAnsi="微软雅黑 Light" w:hint="eastAsia"/>
          <w:sz w:val="18"/>
          <w:szCs w:val="18"/>
        </w:rPr>
        <w:t>pen()新文件时没有使用参数</w:t>
      </w:r>
      <w:proofErr w:type="gramStart"/>
      <w:r>
        <w:rPr>
          <w:rFonts w:ascii="微软雅黑 Light" w:eastAsia="微软雅黑 Light" w:hAnsi="微软雅黑 Light"/>
          <w:sz w:val="18"/>
          <w:szCs w:val="18"/>
        </w:rPr>
        <w:t>”</w:t>
      </w:r>
      <w:proofErr w:type="gramEnd"/>
      <w:r>
        <w:rPr>
          <w:rFonts w:ascii="微软雅黑 Light" w:eastAsia="微软雅黑 Light" w:hAnsi="微软雅黑 Light"/>
          <w:sz w:val="18"/>
          <w:szCs w:val="18"/>
        </w:rPr>
        <w:t>w</w:t>
      </w:r>
      <w:proofErr w:type="gramStart"/>
      <w:r>
        <w:rPr>
          <w:rFonts w:ascii="微软雅黑 Light" w:eastAsia="微软雅黑 Light" w:hAnsi="微软雅黑 Light"/>
          <w:sz w:val="18"/>
          <w:szCs w:val="18"/>
        </w:rPr>
        <w:t>”</w:t>
      </w:r>
      <w:proofErr w:type="gramEnd"/>
      <w:r>
        <w:rPr>
          <w:rFonts w:ascii="微软雅黑 Light" w:eastAsia="微软雅黑 Light" w:hAnsi="微软雅黑 Light" w:hint="eastAsia"/>
          <w:sz w:val="18"/>
          <w:szCs w:val="18"/>
        </w:rPr>
        <w:t>，导致写内容时失败</w:t>
      </w:r>
    </w:p>
    <w:p w14:paraId="47FD2C59" w14:textId="77777777" w:rsidR="007167B7" w:rsidRPr="002B1F86" w:rsidRDefault="007167B7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疑问：</w:t>
      </w:r>
    </w:p>
    <w:p w14:paraId="569B25BA" w14:textId="77777777" w:rsidR="007167B7" w:rsidRPr="002B1F86" w:rsidRDefault="007167B7" w:rsidP="00FA05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L</w:t>
      </w:r>
      <w:r>
        <w:rPr>
          <w:rFonts w:ascii="微软雅黑 Light" w:eastAsia="微软雅黑 Light" w:hAnsi="微软雅黑 Light" w:hint="eastAsia"/>
          <w:sz w:val="18"/>
          <w:szCs w:val="18"/>
        </w:rPr>
        <w:t>en(</w:t>
      </w:r>
      <w:r>
        <w:rPr>
          <w:rFonts w:ascii="微软雅黑 Light" w:eastAsia="微软雅黑 Light" w:hAnsi="微软雅黑 Light"/>
          <w:sz w:val="18"/>
          <w:szCs w:val="18"/>
        </w:rPr>
        <w:t>)</w:t>
      </w:r>
      <w:r>
        <w:rPr>
          <w:rFonts w:ascii="微软雅黑 Light" w:eastAsia="微软雅黑 Light" w:hAnsi="微软雅黑 Light" w:hint="eastAsia"/>
          <w:sz w:val="18"/>
          <w:szCs w:val="18"/>
        </w:rPr>
        <w:t>是怎样算长度的？在包含汉字的文本中呢？换行算字符吗？</w:t>
      </w:r>
    </w:p>
    <w:p w14:paraId="190330C8" w14:textId="77777777" w:rsidR="007167B7" w:rsidRPr="002B1F86" w:rsidRDefault="007167B7" w:rsidP="00FA05AB">
      <w:pPr>
        <w:rPr>
          <w:rStyle w:val="a6"/>
          <w:rFonts w:ascii="微软雅黑" w:eastAsia="微软雅黑" w:hAnsi="微软雅黑" w:cs="Times New Roman"/>
          <w:color w:val="22313F"/>
          <w:szCs w:val="21"/>
          <w:bdr w:val="none" w:sz="0" w:space="0" w:color="auto" w:frame="1"/>
          <w:shd w:val="clear" w:color="auto" w:fill="FFFFFF"/>
        </w:rPr>
      </w:pPr>
      <w:hyperlink r:id="rId8" w:history="1">
        <w:r w:rsidRPr="002B1F86">
          <w:rPr>
            <w:rStyle w:val="a6"/>
            <w:rFonts w:ascii="微软雅黑" w:eastAsia="微软雅黑" w:hAnsi="微软雅黑" w:cs="Times New Roman"/>
            <w:color w:val="22313F"/>
            <w:szCs w:val="21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9" w:history="1">
        <w:r w:rsidRPr="002B1F86">
          <w:rPr>
            <w:rStyle w:val="a6"/>
            <w:rFonts w:ascii="微软雅黑" w:eastAsia="微软雅黑" w:hAnsi="微软雅黑" w:cs="Helvetica"/>
            <w:color w:val="13C183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p w14:paraId="2A7324D3" w14:textId="77777777" w:rsidR="007167B7" w:rsidRPr="00FA05AB" w:rsidRDefault="007167B7"/>
    <w:sectPr w:rsidR="007167B7" w:rsidRPr="00FA05A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C7BCB"/>
    <w:multiLevelType w:val="hybridMultilevel"/>
    <w:tmpl w:val="9DB46F5A"/>
    <w:lvl w:ilvl="0" w:tplc="729E8EC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167B7"/>
    <w:rsid w:val="002F07BB"/>
    <w:rsid w:val="007167B7"/>
    <w:rsid w:val="00926AB6"/>
    <w:rsid w:val="00E5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8269"/>
  <w15:docId w15:val="{7792B83E-DAB3-4DD3-85AF-B7476936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7167B7"/>
    <w:pPr>
      <w:ind w:firstLineChars="200" w:firstLine="420"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sid w:val="007167B7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pythonthehardway.org/book/ex9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pythonthehardway.org/book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pythonthehardway.org/book/ex9.html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pythonthehardway.org/book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A4E5C9-DD67-4CF1-B347-299CEDA5AFCC}"/>
      </w:docPartPr>
      <w:docPartBody>
        <w:p w:rsidR="00000000" w:rsidRDefault="00E005EA">
          <w:r w:rsidRPr="004B09DA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7017524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F683D0-3731-4E1D-A227-7B9CEEDC0504}"/>
      </w:docPartPr>
      <w:docPartBody>
        <w:p w:rsidR="00000000" w:rsidRDefault="00E005EA">
          <w:r w:rsidRPr="004B09DA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EA"/>
    <w:rsid w:val="00E0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5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PYTHON 课程17：继续读写文件</PostTitle>
  <PostDate>2016-09-20T09:22:13Z</PostDate>
  <PostID>477</PostID>
  <Category1>PYTHON学习</Category1>
  <Category2/>
  <Category3/>
  <Category4/>
  <Category5/>
  <Category6/>
  <Category7/>
  <Category8/>
  <Category9/>
  <Category10/>
  <Account>cd6d693e-5970-4b57-92ae-f51df2b6764b</Account>
  <Enclosure/>
  <ProviderInfo>
    <PostURL/>
    <API/>
    <Categories/>
    <Trackbacks/>
    <Enclosures/>
    <BlogName/>
    <ImagePostAddress/>
  </ProviderInfo>
  <DefaultAccountEnsured/>
  <CategoryBBId1>701752468</CategoryBBId1>
  <PublishedAccount>cd6d693e-5970-4b57-92ae-f51df2b6764b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Hexh</dc:creator>
  <cp:keywords/>
  <dc:description/>
  <cp:lastModifiedBy>Hexh</cp:lastModifiedBy>
  <cp:revision>1</cp:revision>
  <dcterms:created xsi:type="dcterms:W3CDTF">2016-09-20T09:18:00Z</dcterms:created>
  <dcterms:modified xsi:type="dcterms:W3CDTF">2016-09-20T09:23:00Z</dcterms:modified>
</cp:coreProperties>
</file>