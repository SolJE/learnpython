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4E02430E" w14:textId="77777777" w:rsidR="00CE1335" w:rsidRDefault="00CE1335" w:rsidP="00CE1335">
          <w:pPr>
            <w:pStyle w:val="PublishStatus"/>
          </w:pPr>
          <w:r>
            <w:t>此文章已于</w:t>
          </w:r>
          <w:r>
            <w:t xml:space="preserve"> 11:48:35 2016/9/13 </w:t>
          </w:r>
          <w:r>
            <w:t>发布到</w:t>
          </w:r>
          <w:r>
            <w:t xml:space="preserve"> LovelyDream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47D35204" w14:textId="77777777" w:rsidR="000F34B5" w:rsidRDefault="00CE1335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14</w:t>
              </w:r>
              <w:r>
                <w:rPr>
                  <w:rFonts w:hint="eastAsia"/>
                </w:rPr>
                <w:t>：提示和通过？</w:t>
              </w:r>
            </w:p>
          </w:sdtContent>
        </w:sdt>
        <w:p w14:paraId="10FE4CCE" w14:textId="77777777" w:rsidR="000F34B5" w:rsidRDefault="000F34B5">
          <w:pPr>
            <w:pStyle w:val="underline"/>
          </w:pPr>
        </w:p>
        <w:p w14:paraId="06D53D27" w14:textId="77777777" w:rsidR="00CE1335" w:rsidRDefault="00CE1335" w:rsidP="00CE1335">
          <w:pPr>
            <w:pStyle w:val="PadderBetweenTitleandProperties"/>
          </w:pPr>
        </w:p>
        <w:p w14:paraId="3D97AB21" w14:textId="77777777" w:rsidR="00CE1335" w:rsidRDefault="00CE1335" w:rsidP="00CE1335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586535950"/>
              <w:placeholder>
                <w:docPart w:val="370843134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7E8CE009" w14:textId="77777777" w:rsidR="000F34B5" w:rsidRDefault="00CE1335">
          <w:pPr>
            <w:pStyle w:val="PadderBetweenControlandBody"/>
          </w:pPr>
        </w:p>
      </w:sdtContent>
    </w:sdt>
    <w:p w14:paraId="7D7BAB4F" w14:textId="77777777" w:rsidR="00CE1335" w:rsidRPr="002B1F86" w:rsidRDefault="00CE1335" w:rsidP="00FA05AB">
      <w:pPr>
        <w:rPr>
          <w:rFonts w:ascii="微软雅黑" w:eastAsia="微软雅黑" w:hAnsi="微软雅黑"/>
          <w:szCs w:val="21"/>
        </w:rPr>
      </w:pPr>
      <w:hyperlink r:id="rId6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7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0C67E13A" w14:textId="77777777" w:rsidR="00CE1335" w:rsidRPr="002B1F86" w:rsidRDefault="00CE1335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0838145D" w14:textId="77777777" w:rsidR="00CE1335" w:rsidRPr="002B1F86" w:rsidRDefault="00CE1335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虽然标题写得很怪，不过这次是对比练习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arg</w:t>
      </w:r>
      <w:r>
        <w:rPr>
          <w:rFonts w:ascii="微软雅黑 Light" w:eastAsia="微软雅黑 Light" w:hAnsi="微软雅黑 Light"/>
          <w:sz w:val="18"/>
          <w:szCs w:val="18"/>
        </w:rPr>
        <w:t>v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和in</w:t>
      </w:r>
      <w:r>
        <w:rPr>
          <w:rFonts w:ascii="微软雅黑 Light" w:eastAsia="微软雅黑 Light" w:hAnsi="微软雅黑 Light"/>
          <w:sz w:val="18"/>
          <w:szCs w:val="18"/>
        </w:rPr>
        <w:t>put()</w:t>
      </w:r>
      <w:r>
        <w:rPr>
          <w:rFonts w:ascii="微软雅黑 Light" w:eastAsia="微软雅黑 Light" w:hAnsi="微软雅黑 Light" w:hint="eastAsia"/>
          <w:sz w:val="18"/>
          <w:szCs w:val="18"/>
        </w:rPr>
        <w:t>输入</w:t>
      </w:r>
      <w:r>
        <w:rPr>
          <w:rFonts w:ascii="微软雅黑 Light" w:eastAsia="微软雅黑 Light" w:hAnsi="微软雅黑 Light" w:hint="eastAsia"/>
          <w:sz w:val="18"/>
          <w:szCs w:val="18"/>
        </w:rPr>
        <w:t>。</w:t>
      </w:r>
      <w:r>
        <w:rPr>
          <w:rFonts w:ascii="微软雅黑 Light" w:eastAsia="微软雅黑 Light" w:hAnsi="微软雅黑 Light" w:hint="eastAsia"/>
          <w:sz w:val="18"/>
          <w:szCs w:val="18"/>
        </w:rPr>
        <w:t>看英文教程确实有点麻烦，因为我跟本不知道这个标题是什么意思！不过内容还是免强能读下去。</w:t>
      </w:r>
    </w:p>
    <w:p w14:paraId="6A71E04A" w14:textId="77777777" w:rsidR="00CE1335" w:rsidRPr="002B1F86" w:rsidRDefault="00CE1335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2DB6730A" w14:textId="77777777" w:rsidR="00CE1335" w:rsidRDefault="00CE1335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76BDDB" wp14:editId="665E3B4B">
                <wp:extent cx="3257550" cy="4114800"/>
                <wp:effectExtent l="0" t="0" r="19050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11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B4A2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rFonts w:hint="eastAsia"/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 xml:space="preserve">from sys import 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snapToGrid w:val="0"/>
                                <w:sz w:val="21"/>
                              </w:rPr>
                              <w:t xml:space="preserve"> 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#</w:t>
                            </w:r>
                            <w:proofErr w:type="gramStart"/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此</w:t>
                            </w:r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处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也</w:t>
                            </w:r>
                            <w:proofErr w:type="gramEnd"/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可以改写为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import sys</w:t>
                            </w:r>
                          </w:p>
                          <w:p w14:paraId="66C977CD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</w:p>
                          <w:p w14:paraId="5A05E237" w14:textId="77777777" w:rsidR="00CE1335" w:rsidRPr="004E2B6C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 xml:space="preserve">script, 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user_name</w:t>
                            </w:r>
                            <w:proofErr w:type="spellEnd"/>
                            <w:r w:rsidRPr="00574D71">
                              <w:rPr>
                                <w:snapToGrid w:val="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snapToGrid w:val="0"/>
                                <w:sz w:val="21"/>
                              </w:rPr>
                              <w:t xml:space="preserve"> 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#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上一句改写后，</w:t>
                            </w:r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此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处</w:t>
                            </w:r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赋</w:t>
                            </w:r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值要写为</w:t>
                            </w:r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 xml:space="preserve">script, </w:t>
                            </w:r>
                            <w:proofErr w:type="spellStart"/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user_name</w:t>
                            </w:r>
                            <w:proofErr w:type="spellEnd"/>
                            <w:r w:rsidRPr="004E2B6C">
                              <w:rPr>
                                <w:rFonts w:hint="eastAsia"/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 w:rsidRPr="004E2B6C">
                              <w:rPr>
                                <w:snapToGrid w:val="0"/>
                                <w:color w:val="538135" w:themeColor="accent6" w:themeShade="BF"/>
                                <w:sz w:val="21"/>
                              </w:rPr>
                              <w:t>sys.argv</w:t>
                            </w:r>
                            <w:proofErr w:type="spellEnd"/>
                          </w:p>
                          <w:p w14:paraId="2EC443A7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prompt = "&gt;"</w:t>
                            </w:r>
                          </w:p>
                          <w:p w14:paraId="3A64382F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rFonts w:hint="eastAsia"/>
                                <w:snapToGrid w:val="0"/>
                                <w:sz w:val="21"/>
                              </w:rPr>
                            </w:pPr>
                          </w:p>
                          <w:p w14:paraId="31CC26BC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print ("Hi %s, I'm the %s script." % (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user_</w:t>
                            </w:r>
                            <w:proofErr w:type="gram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name,script</w:t>
                            </w:r>
                            <w:proofErr w:type="spellEnd"/>
                            <w:proofErr w:type="gramEnd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))</w:t>
                            </w:r>
                          </w:p>
                          <w:p w14:paraId="7FF6D4F5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print ("I'd like to ask you few questions.")</w:t>
                            </w:r>
                          </w:p>
                          <w:p w14:paraId="3B54B2F7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 xml:space="preserve">print ("Do you like me %s" % 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user_name</w:t>
                            </w:r>
                            <w:proofErr w:type="spellEnd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)</w:t>
                            </w:r>
                          </w:p>
                          <w:p w14:paraId="3B62803A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likes = input(prompt)</w:t>
                            </w:r>
                          </w:p>
                          <w:p w14:paraId="4CDE0A62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</w:p>
                          <w:p w14:paraId="7D413F38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 xml:space="preserve">print ("Where do you live %s?" % </w:t>
                            </w:r>
                            <w:proofErr w:type="spellStart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user_name</w:t>
                            </w:r>
                            <w:proofErr w:type="spellEnd"/>
                            <w:r w:rsidRPr="00574D71">
                              <w:rPr>
                                <w:snapToGrid w:val="0"/>
                                <w:sz w:val="21"/>
                              </w:rPr>
                              <w:t>)</w:t>
                            </w:r>
                          </w:p>
                          <w:p w14:paraId="4B233D95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lives = input(prompt)</w:t>
                            </w:r>
                          </w:p>
                          <w:p w14:paraId="21FE48E2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</w:p>
                          <w:p w14:paraId="333ED214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print ("What kind of computer do you have?")</w:t>
                            </w:r>
                          </w:p>
                          <w:p w14:paraId="0C0E2A27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computer = input(prompt)</w:t>
                            </w:r>
                          </w:p>
                          <w:p w14:paraId="1673C854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</w:p>
                          <w:p w14:paraId="72D8EDCB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print ("""</w:t>
                            </w:r>
                          </w:p>
                          <w:p w14:paraId="07277631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Alright, so you said %r about liking me.</w:t>
                            </w:r>
                          </w:p>
                          <w:p w14:paraId="0FEDE994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You live in %r. Not sure where that is.</w:t>
                            </w:r>
                          </w:p>
                          <w:p w14:paraId="352699F3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And you have a %r computer. Nice.</w:t>
                            </w:r>
                          </w:p>
                          <w:p w14:paraId="24ECC82F" w14:textId="77777777" w:rsidR="00CE1335" w:rsidRPr="00574D71" w:rsidRDefault="00CE1335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21"/>
                              </w:rPr>
                            </w:pPr>
                            <w:r w:rsidRPr="00574D71">
                              <w:rPr>
                                <w:snapToGrid w:val="0"/>
                                <w:sz w:val="21"/>
                              </w:rPr>
                              <w:t>""" % (likes, lives, computer))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76BD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56.5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" fillcolor="#e7e6e6 [3203]" strokecolor="#a5a5a5 [3206]" strokeweight=".5pt">
                <v:stroke endcap="round"/>
                <v:shadow on="t" color="black" opacity="28270f" origin=",.5" offset="0"/>
                <v:textbox>
                  <w:txbxContent>
                    <w:p w14:paraId="32A7B4A2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rFonts w:hint="eastAsia"/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 xml:space="preserve">from sys import 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snapToGrid w:val="0"/>
                          <w:sz w:val="21"/>
                        </w:rPr>
                        <w:t xml:space="preserve"> 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#</w:t>
                      </w:r>
                      <w:proofErr w:type="gramStart"/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此</w:t>
                      </w:r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处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也</w:t>
                      </w:r>
                      <w:proofErr w:type="gramEnd"/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可以改写为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import sys</w:t>
                      </w:r>
                    </w:p>
                    <w:p w14:paraId="66C977CD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</w:p>
                    <w:p w14:paraId="5A05E237" w14:textId="77777777" w:rsidR="00CE1335" w:rsidRPr="004E2B6C" w:rsidRDefault="00CE1335" w:rsidP="00574D71">
                      <w:pPr>
                        <w:snapToGrid w:val="0"/>
                        <w:spacing w:after="0" w:line="0" w:lineRule="atLeast"/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 xml:space="preserve">script, 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user_name</w:t>
                      </w:r>
                      <w:proofErr w:type="spellEnd"/>
                      <w:r w:rsidRPr="00574D71">
                        <w:rPr>
                          <w:snapToGrid w:val="0"/>
                          <w:sz w:val="21"/>
                        </w:rPr>
                        <w:t xml:space="preserve"> = 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snapToGrid w:val="0"/>
                          <w:sz w:val="21"/>
                        </w:rPr>
                        <w:t xml:space="preserve"> 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#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上一句改写后，</w:t>
                      </w:r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此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处</w:t>
                      </w:r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赋</w:t>
                      </w:r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值要写为</w:t>
                      </w:r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 xml:space="preserve">script, </w:t>
                      </w:r>
                      <w:proofErr w:type="spellStart"/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>user_name</w:t>
                      </w:r>
                      <w:proofErr w:type="spellEnd"/>
                      <w:r w:rsidRPr="004E2B6C">
                        <w:rPr>
                          <w:rFonts w:hint="eastAsia"/>
                          <w:snapToGrid w:val="0"/>
                          <w:color w:val="538135" w:themeColor="accent6" w:themeShade="BF"/>
                          <w:sz w:val="21"/>
                        </w:rPr>
                        <w:t xml:space="preserve"> = </w:t>
                      </w:r>
                      <w:proofErr w:type="spellStart"/>
                      <w:r w:rsidRPr="004E2B6C">
                        <w:rPr>
                          <w:snapToGrid w:val="0"/>
                          <w:color w:val="538135" w:themeColor="accent6" w:themeShade="BF"/>
                          <w:sz w:val="21"/>
                        </w:rPr>
                        <w:t>sys.argv</w:t>
                      </w:r>
                      <w:proofErr w:type="spellEnd"/>
                    </w:p>
                    <w:p w14:paraId="2EC443A7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prompt = "&gt;"</w:t>
                      </w:r>
                    </w:p>
                    <w:p w14:paraId="3A64382F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rFonts w:hint="eastAsia"/>
                          <w:snapToGrid w:val="0"/>
                          <w:sz w:val="21"/>
                        </w:rPr>
                      </w:pPr>
                    </w:p>
                    <w:p w14:paraId="31CC26BC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print ("Hi %s, I'm the %s script." % (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user_</w:t>
                      </w:r>
                      <w:proofErr w:type="gramStart"/>
                      <w:r w:rsidRPr="00574D71">
                        <w:rPr>
                          <w:snapToGrid w:val="0"/>
                          <w:sz w:val="21"/>
                        </w:rPr>
                        <w:t>name,script</w:t>
                      </w:r>
                      <w:proofErr w:type="spellEnd"/>
                      <w:proofErr w:type="gramEnd"/>
                      <w:r w:rsidRPr="00574D71">
                        <w:rPr>
                          <w:snapToGrid w:val="0"/>
                          <w:sz w:val="21"/>
                        </w:rPr>
                        <w:t>))</w:t>
                      </w:r>
                    </w:p>
                    <w:p w14:paraId="7FF6D4F5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print ("I'd like to ask you few questions.")</w:t>
                      </w:r>
                    </w:p>
                    <w:p w14:paraId="3B54B2F7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 xml:space="preserve">print ("Do you like me %s" % 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user_name</w:t>
                      </w:r>
                      <w:proofErr w:type="spellEnd"/>
                      <w:r w:rsidRPr="00574D71">
                        <w:rPr>
                          <w:snapToGrid w:val="0"/>
                          <w:sz w:val="21"/>
                        </w:rPr>
                        <w:t>)</w:t>
                      </w:r>
                    </w:p>
                    <w:p w14:paraId="3B62803A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likes = input(prompt)</w:t>
                      </w:r>
                    </w:p>
                    <w:p w14:paraId="4CDE0A62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</w:p>
                    <w:p w14:paraId="7D413F38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 xml:space="preserve">print ("Where do you live %s?" % </w:t>
                      </w:r>
                      <w:proofErr w:type="spellStart"/>
                      <w:r w:rsidRPr="00574D71">
                        <w:rPr>
                          <w:snapToGrid w:val="0"/>
                          <w:sz w:val="21"/>
                        </w:rPr>
                        <w:t>user_name</w:t>
                      </w:r>
                      <w:proofErr w:type="spellEnd"/>
                      <w:r w:rsidRPr="00574D71">
                        <w:rPr>
                          <w:snapToGrid w:val="0"/>
                          <w:sz w:val="21"/>
                        </w:rPr>
                        <w:t>)</w:t>
                      </w:r>
                    </w:p>
                    <w:p w14:paraId="4B233D95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lives = input(prompt)</w:t>
                      </w:r>
                    </w:p>
                    <w:p w14:paraId="21FE48E2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</w:p>
                    <w:p w14:paraId="333ED214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print ("What kind of computer do you have?")</w:t>
                      </w:r>
                    </w:p>
                    <w:p w14:paraId="0C0E2A27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computer = input(prompt)</w:t>
                      </w:r>
                    </w:p>
                    <w:p w14:paraId="1673C854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</w:p>
                    <w:p w14:paraId="72D8EDCB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print ("""</w:t>
                      </w:r>
                    </w:p>
                    <w:p w14:paraId="07277631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Alright, so you said %r about liking me.</w:t>
                      </w:r>
                    </w:p>
                    <w:p w14:paraId="0FEDE994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You live in %r. Not sure where that is.</w:t>
                      </w:r>
                    </w:p>
                    <w:p w14:paraId="352699F3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And you have a %r computer. Nice.</w:t>
                      </w:r>
                    </w:p>
                    <w:p w14:paraId="24ECC82F" w14:textId="77777777" w:rsidR="00CE1335" w:rsidRPr="00574D71" w:rsidRDefault="00CE1335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21"/>
                        </w:rPr>
                      </w:pPr>
                      <w:r w:rsidRPr="00574D71">
                        <w:rPr>
                          <w:snapToGrid w:val="0"/>
                          <w:sz w:val="21"/>
                        </w:rPr>
                        <w:t>""" % (likes, lives, computer))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681FA6" w14:textId="77777777" w:rsidR="00CE1335" w:rsidRDefault="00CE1335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7492F50C" w14:textId="77777777" w:rsidR="00CE1335" w:rsidRPr="00C67FB4" w:rsidRDefault="00CE1335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此程序在运行前需要输入除文件名外</w:t>
      </w:r>
      <w:r>
        <w:rPr>
          <w:rFonts w:ascii="微软雅黑 Light" w:eastAsia="微软雅黑 Light" w:hAnsi="微软雅黑 Light" w:hint="eastAsia"/>
          <w:sz w:val="18"/>
          <w:szCs w:val="18"/>
        </w:rPr>
        <w:t>还需要输入需要的参数哦，</w:t>
      </w:r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在语句中指定了几个</w:t>
      </w:r>
      <w:proofErr w:type="spellStart"/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argv</w:t>
      </w:r>
      <w:proofErr w:type="spellEnd"/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，运行前就需要输入几个参数。</w:t>
      </w:r>
    </w:p>
    <w:p w14:paraId="44CFD415" w14:textId="77777777" w:rsidR="00CE1335" w:rsidRDefault="00CE1335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15AA0D" wp14:editId="0229990E">
                <wp:extent cx="3257550" cy="2105025"/>
                <wp:effectExtent l="0" t="0" r="19050" b="285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05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EB023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Hi JE, I'm the ex14.py script.</w:t>
                            </w:r>
                          </w:p>
                          <w:p w14:paraId="0AC81B5D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I'd like to ask you few questions.</w:t>
                            </w:r>
                          </w:p>
                          <w:p w14:paraId="39CE80CC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 xml:space="preserve">Do you like me </w:t>
                            </w:r>
                            <w:proofErr w:type="gramStart"/>
                            <w:r w:rsidRPr="00AA3207">
                              <w:rPr>
                                <w:snapToGrid w:val="0"/>
                                <w:sz w:val="18"/>
                              </w:rPr>
                              <w:t>JE</w:t>
                            </w:r>
                            <w:proofErr w:type="gramEnd"/>
                          </w:p>
                          <w:p w14:paraId="422FECEC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&gt;Yes</w:t>
                            </w:r>
                          </w:p>
                          <w:p w14:paraId="43A0F945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Where do you live JE?</w:t>
                            </w:r>
                          </w:p>
                          <w:p w14:paraId="11879640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&gt;</w:t>
                            </w:r>
                            <w:proofErr w:type="spellStart"/>
                            <w:r w:rsidRPr="00AA3207">
                              <w:rPr>
                                <w:snapToGrid w:val="0"/>
                                <w:sz w:val="18"/>
                              </w:rPr>
                              <w:t>Xiaodifang</w:t>
                            </w:r>
                            <w:proofErr w:type="spellEnd"/>
                          </w:p>
                          <w:p w14:paraId="199BC1FC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What kind of computer do you have?</w:t>
                            </w:r>
                          </w:p>
                          <w:p w14:paraId="076DA4E3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&gt;Acer</w:t>
                            </w:r>
                          </w:p>
                          <w:p w14:paraId="145B3EC2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</w:p>
                          <w:p w14:paraId="0B8344FD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Alright, so you said 'Yes' about liking me.</w:t>
                            </w:r>
                          </w:p>
                          <w:p w14:paraId="45FA4D57" w14:textId="77777777" w:rsidR="00CE1335" w:rsidRPr="00AA3207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You live in '</w:t>
                            </w:r>
                            <w:proofErr w:type="spellStart"/>
                            <w:r w:rsidRPr="00AA3207">
                              <w:rPr>
                                <w:snapToGrid w:val="0"/>
                                <w:sz w:val="18"/>
                              </w:rPr>
                              <w:t>Xiaodifang</w:t>
                            </w:r>
                            <w:proofErr w:type="spellEnd"/>
                            <w:r w:rsidRPr="00AA3207">
                              <w:rPr>
                                <w:snapToGrid w:val="0"/>
                                <w:sz w:val="18"/>
                              </w:rPr>
                              <w:t>'. Not sure where that is.</w:t>
                            </w:r>
                          </w:p>
                          <w:p w14:paraId="2E75DB9F" w14:textId="77777777" w:rsidR="00CE1335" w:rsidRPr="002B1F86" w:rsidRDefault="00CE1335" w:rsidP="00AA3207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AA3207">
                              <w:rPr>
                                <w:snapToGrid w:val="0"/>
                                <w:sz w:val="18"/>
                              </w:rPr>
                              <w:t>And you have a 'Acer' computer. Nice.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5AA0D" id="文本框 2" o:spid="_x0000_s1027" type="#_x0000_t202" style="width:256.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" fillcolor="black [3200]" strokecolor="black [1600]" strokeweight="2pt">
                <v:stroke endcap="round"/>
                <v:textbox>
                  <w:txbxContent>
                    <w:p w14:paraId="694EB023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Hi JE, I'm the ex14.py script.</w:t>
                      </w:r>
                    </w:p>
                    <w:p w14:paraId="0AC81B5D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I'd like to ask you few questions.</w:t>
                      </w:r>
                    </w:p>
                    <w:p w14:paraId="39CE80CC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 xml:space="preserve">Do you like me </w:t>
                      </w:r>
                      <w:proofErr w:type="gramStart"/>
                      <w:r w:rsidRPr="00AA3207">
                        <w:rPr>
                          <w:snapToGrid w:val="0"/>
                          <w:sz w:val="18"/>
                        </w:rPr>
                        <w:t>JE</w:t>
                      </w:r>
                      <w:proofErr w:type="gramEnd"/>
                    </w:p>
                    <w:p w14:paraId="422FECEC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&gt;Yes</w:t>
                      </w:r>
                    </w:p>
                    <w:p w14:paraId="43A0F945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Where do you live JE?</w:t>
                      </w:r>
                    </w:p>
                    <w:p w14:paraId="11879640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&gt;</w:t>
                      </w:r>
                      <w:proofErr w:type="spellStart"/>
                      <w:r w:rsidRPr="00AA3207">
                        <w:rPr>
                          <w:snapToGrid w:val="0"/>
                          <w:sz w:val="18"/>
                        </w:rPr>
                        <w:t>Xiaodifang</w:t>
                      </w:r>
                      <w:proofErr w:type="spellEnd"/>
                    </w:p>
                    <w:p w14:paraId="199BC1FC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What kind of computer do you have?</w:t>
                      </w:r>
                    </w:p>
                    <w:p w14:paraId="076DA4E3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&gt;Acer</w:t>
                      </w:r>
                    </w:p>
                    <w:p w14:paraId="145B3EC2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</w:p>
                    <w:p w14:paraId="0B8344FD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Alright, so you said 'Yes' about liking me.</w:t>
                      </w:r>
                    </w:p>
                    <w:p w14:paraId="45FA4D57" w14:textId="77777777" w:rsidR="00CE1335" w:rsidRPr="00AA3207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You live in '</w:t>
                      </w:r>
                      <w:proofErr w:type="spellStart"/>
                      <w:r w:rsidRPr="00AA3207">
                        <w:rPr>
                          <w:snapToGrid w:val="0"/>
                          <w:sz w:val="18"/>
                        </w:rPr>
                        <w:t>Xiaodifang</w:t>
                      </w:r>
                      <w:proofErr w:type="spellEnd"/>
                      <w:r w:rsidRPr="00AA3207">
                        <w:rPr>
                          <w:snapToGrid w:val="0"/>
                          <w:sz w:val="18"/>
                        </w:rPr>
                        <w:t>'. Not sure where that is.</w:t>
                      </w:r>
                    </w:p>
                    <w:p w14:paraId="2E75DB9F" w14:textId="77777777" w:rsidR="00CE1335" w:rsidRPr="002B1F86" w:rsidRDefault="00CE1335" w:rsidP="00AA3207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AA3207">
                        <w:rPr>
                          <w:snapToGrid w:val="0"/>
                          <w:sz w:val="18"/>
                        </w:rPr>
                        <w:t>And you have a 'Acer' computer. Nice.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07F3E1" w14:textId="77777777" w:rsidR="00CE1335" w:rsidRPr="002B1F86" w:rsidRDefault="00CE1335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7023FF2A" w14:textId="77777777" w:rsidR="00CE1335" w:rsidRPr="00574D71" w:rsidRDefault="00CE1335" w:rsidP="00574D71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color w:val="FF0000"/>
          <w:sz w:val="18"/>
          <w:szCs w:val="18"/>
        </w:rPr>
      </w:pPr>
      <w:r w:rsidRPr="009C2D52">
        <w:rPr>
          <w:rFonts w:ascii="微软雅黑 Light" w:eastAsia="微软雅黑 Light" w:hAnsi="微软雅黑 Light" w:hint="eastAsia"/>
          <w:sz w:val="18"/>
          <w:szCs w:val="18"/>
        </w:rPr>
        <w:t>在转换格式字符串时，将%和字符串写在了括号外面，导致了</w:t>
      </w:r>
      <w:proofErr w:type="spellStart"/>
      <w:r w:rsidRPr="009C2D52">
        <w:rPr>
          <w:rFonts w:ascii="微软雅黑 Light" w:eastAsia="微软雅黑 Light" w:hAnsi="微软雅黑 Light"/>
          <w:sz w:val="18"/>
          <w:szCs w:val="18"/>
        </w:rPr>
        <w:t>TypeError</w:t>
      </w:r>
      <w:proofErr w:type="spellEnd"/>
      <w:r w:rsidRPr="009C2D52">
        <w:rPr>
          <w:rFonts w:ascii="微软雅黑 Light" w:eastAsia="微软雅黑 Light" w:hAnsi="微软雅黑 Light"/>
          <w:sz w:val="18"/>
          <w:szCs w:val="18"/>
        </w:rPr>
        <w:t>: unsupported operand type(s) for %: '</w:t>
      </w:r>
      <w:proofErr w:type="spellStart"/>
      <w:r w:rsidRPr="009C2D52">
        <w:rPr>
          <w:rFonts w:ascii="微软雅黑 Light" w:eastAsia="微软雅黑 Light" w:hAnsi="微软雅黑 Light"/>
          <w:sz w:val="18"/>
          <w:szCs w:val="18"/>
        </w:rPr>
        <w:t>NoneType</w:t>
      </w:r>
      <w:proofErr w:type="spellEnd"/>
      <w:r w:rsidRPr="009C2D52">
        <w:rPr>
          <w:rFonts w:ascii="微软雅黑 Light" w:eastAsia="微软雅黑 Light" w:hAnsi="微软雅黑 Light"/>
          <w:sz w:val="18"/>
          <w:szCs w:val="18"/>
        </w:rPr>
        <w:t>' and 'tuple'</w:t>
      </w:r>
      <w:r w:rsidRPr="009C2D52">
        <w:rPr>
          <w:rFonts w:ascii="微软雅黑 Light" w:eastAsia="微软雅黑 Light" w:hAnsi="微软雅黑 Light" w:hint="eastAsia"/>
          <w:sz w:val="18"/>
          <w:szCs w:val="18"/>
        </w:rPr>
        <w:t>错误。</w:t>
      </w:r>
      <w:r>
        <w:rPr>
          <w:rFonts w:ascii="微软雅黑 Light" w:eastAsia="微软雅黑 Light" w:hAnsi="微软雅黑 Light" w:hint="eastAsia"/>
          <w:sz w:val="18"/>
          <w:szCs w:val="18"/>
        </w:rPr>
        <w:t>教程是2.x的版本，此处不存在括号问题，</w:t>
      </w:r>
      <w:r w:rsidRPr="00574D71">
        <w:rPr>
          <w:rFonts w:ascii="微软雅黑 Light" w:eastAsia="微软雅黑 Light" w:hAnsi="微软雅黑 Light" w:hint="eastAsia"/>
          <w:color w:val="FF0000"/>
          <w:sz w:val="18"/>
          <w:szCs w:val="18"/>
        </w:rPr>
        <w:t>3.x的版本一定要注意括号。</w:t>
      </w:r>
    </w:p>
    <w:p w14:paraId="3000D4FC" w14:textId="77777777" w:rsidR="00CE1335" w:rsidRPr="002B1F86" w:rsidRDefault="00CE1335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2AF7A296" w14:textId="77777777" w:rsidR="00CE1335" w:rsidRPr="002B1F86" w:rsidRDefault="00CE1335" w:rsidP="00FA05AB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确实可以把form sys import 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argv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 xml:space="preserve">写为import </w:t>
      </w:r>
      <w:r>
        <w:rPr>
          <w:rFonts w:ascii="微软雅黑 Light" w:eastAsia="微软雅黑 Light" w:hAnsi="微软雅黑 Light"/>
          <w:sz w:val="18"/>
          <w:szCs w:val="18"/>
        </w:rPr>
        <w:t>sys</w:t>
      </w:r>
      <w:r>
        <w:rPr>
          <w:rFonts w:ascii="微软雅黑 Light" w:eastAsia="微软雅黑 Light" w:hAnsi="微软雅黑 Light" w:hint="eastAsia"/>
          <w:sz w:val="18"/>
          <w:szCs w:val="18"/>
        </w:rPr>
        <w:t>来导入整个模块，但在后面使用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a</w:t>
      </w:r>
      <w:r>
        <w:rPr>
          <w:rFonts w:ascii="微软雅黑 Light" w:eastAsia="微软雅黑 Light" w:hAnsi="微软雅黑 Light"/>
          <w:sz w:val="18"/>
          <w:szCs w:val="18"/>
        </w:rPr>
        <w:t>rgv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时就必须写明为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sys.argv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。</w:t>
      </w:r>
    </w:p>
    <w:p w14:paraId="79252290" w14:textId="77777777" w:rsidR="00CE1335" w:rsidRPr="002B1F86" w:rsidRDefault="00CE1335" w:rsidP="00FA05AB">
      <w:pP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</w:pPr>
      <w:hyperlink r:id="rId8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9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20ABF8DB" w14:textId="77777777" w:rsidR="00CE1335" w:rsidRPr="00FA05AB" w:rsidRDefault="00CE1335"/>
    <w:sectPr w:rsidR="00CE1335" w:rsidRPr="00FA05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C7BCB"/>
    <w:multiLevelType w:val="hybridMultilevel"/>
    <w:tmpl w:val="9DB46F5A"/>
    <w:lvl w:ilvl="0" w:tplc="729E8EC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E1335"/>
    <w:rsid w:val="000C5159"/>
    <w:rsid w:val="000F34B5"/>
    <w:rsid w:val="00C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474"/>
  <w15:docId w15:val="{FC83295B-8ABC-47D1-9738-20791AF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CE1335"/>
    <w:pPr>
      <w:ind w:firstLineChars="200" w:firstLine="420"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CE1335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ex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pythonthehardway.org/book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pythonthehardway.org/book/ex9.htm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pythonthehardway.org/book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98C0FB-E6B0-4EF5-BA38-DCAE6C199447}"/>
      </w:docPartPr>
      <w:docPartBody>
        <w:p w:rsidR="00000000" w:rsidRDefault="00760A85">
          <w:r w:rsidRPr="004824E4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37084313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64BC3C-F90E-4F88-B1B4-AF97D9992B7A}"/>
      </w:docPartPr>
      <w:docPartBody>
        <w:p w:rsidR="00000000" w:rsidRDefault="00760A85">
          <w:r w:rsidRPr="004824E4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85"/>
    <w:rsid w:val="007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课程14：提示和通过？</PostTitle>
  <PostDate>2016-09-13T03:48:35Z</PostDate>
  <PostID>431</PostID>
  <Category1>PYTHON学习</Category1>
  <Category2/>
  <Category3/>
  <Category4/>
  <Category5/>
  <Category6/>
  <Category7/>
  <Category8/>
  <Category9/>
  <Category10/>
  <Account>cd6d693e-5970-4b57-92ae-f51df2b6764b</Account>
  <Enclosure/>
  <ProviderInfo>
    <PostURL/>
    <API/>
    <Categories/>
    <Trackbacks/>
    <Enclosures/>
    <BlogName/>
    <ImagePostAddress/>
  </ProviderInfo>
  <DefaultAccountEnsured/>
  <CategoryBBId1>3708431346</CategoryBBId1>
  <PublishedAccount>cd6d693e-5970-4b57-92ae-f51df2b6764b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Hexh</dc:creator>
  <cp:keywords/>
  <dc:description/>
  <cp:lastModifiedBy>Hexh</cp:lastModifiedBy>
  <cp:revision>1</cp:revision>
  <dcterms:created xsi:type="dcterms:W3CDTF">2016-09-13T03:48:00Z</dcterms:created>
  <dcterms:modified xsi:type="dcterms:W3CDTF">2016-09-13T03:54:00Z</dcterms:modified>
</cp:coreProperties>
</file>