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14:paraId="4748B8E2" w14:textId="77777777" w:rsidR="00EA02AA" w:rsidRDefault="00EA02AA" w:rsidP="00EA02AA">
          <w:pPr>
            <w:pStyle w:val="PublishStatus"/>
          </w:pPr>
          <w:r>
            <w:t>此文章已于</w:t>
          </w:r>
          <w:r>
            <w:t xml:space="preserve"> 17:05:39 2016/9/13 </w:t>
          </w:r>
          <w:r>
            <w:t>发布到</w:t>
          </w:r>
          <w:r>
            <w:t xml:space="preserve"> LovelyDream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4BE97F28" w14:textId="77777777" w:rsidR="002901F5" w:rsidRDefault="00EA02AA">
              <w:pPr>
                <w:pStyle w:val="Publishwithline"/>
              </w:pPr>
              <w:r w:rsidRPr="00EA02AA">
                <w:rPr>
                  <w:rFonts w:hint="eastAsia"/>
                </w:rPr>
                <w:t xml:space="preserve">PYTHON </w:t>
              </w:r>
              <w:r w:rsidRPr="00EA02AA">
                <w:rPr>
                  <w:rFonts w:hint="eastAsia"/>
                </w:rPr>
                <w:t>课程</w:t>
              </w:r>
              <w:r w:rsidRPr="00EA02AA">
                <w:rPr>
                  <w:rFonts w:hint="eastAsia"/>
                </w:rPr>
                <w:t>15</w:t>
              </w:r>
              <w:r w:rsidRPr="00EA02AA">
                <w:rPr>
                  <w:rFonts w:hint="eastAsia"/>
                </w:rPr>
                <w:t>：打开一个文件</w:t>
              </w:r>
            </w:p>
          </w:sdtContent>
        </w:sdt>
        <w:p w14:paraId="57BFFF31" w14:textId="77777777" w:rsidR="002901F5" w:rsidRDefault="002901F5">
          <w:pPr>
            <w:pStyle w:val="underline"/>
          </w:pPr>
        </w:p>
        <w:p w14:paraId="7BADD696" w14:textId="77777777" w:rsidR="00EA02AA" w:rsidRDefault="00EA02AA" w:rsidP="00EA02AA">
          <w:pPr>
            <w:pStyle w:val="PadderBetweenTitleandProperties"/>
          </w:pPr>
        </w:p>
        <w:p w14:paraId="570E25E3" w14:textId="77777777" w:rsidR="00EA02AA" w:rsidRDefault="00EA02AA" w:rsidP="00EA02A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659622991"/>
              <w:placeholder>
                <w:docPart w:val="3635344305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54D056CC" w14:textId="77777777" w:rsidR="002901F5" w:rsidRDefault="009F25CD">
          <w:pPr>
            <w:pStyle w:val="PadderBetweenControlandBody"/>
          </w:pPr>
        </w:p>
      </w:sdtContent>
    </w:sdt>
    <w:p w14:paraId="579EA813" w14:textId="77777777" w:rsidR="00EA02AA" w:rsidRPr="002B1F86" w:rsidRDefault="00EA02AA" w:rsidP="00FA05AB">
      <w:pPr>
        <w:rPr>
          <w:rFonts w:ascii="微软雅黑" w:eastAsia="微软雅黑" w:hAnsi="微软雅黑"/>
          <w:szCs w:val="21"/>
        </w:rPr>
      </w:pPr>
      <w:hyperlink r:id="rId6" w:history="1">
        <w:r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7" w:history="1">
        <w:r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7CA2C42E" w14:textId="77777777" w:rsidR="00EA02AA" w:rsidRPr="002B1F86" w:rsidRDefault="00EA02AA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主要内容</w:t>
      </w:r>
    </w:p>
    <w:p w14:paraId="0B4D0C67" w14:textId="77777777" w:rsidR="00EA02AA" w:rsidRPr="002B1F86" w:rsidRDefault="00EA02AA" w:rsidP="00FA05AB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这次学点新内容，读取txt文件。练习了通过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argv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和input()两种方式输入文件名打开文件。</w:t>
      </w:r>
    </w:p>
    <w:p w14:paraId="25E19047" w14:textId="77777777" w:rsidR="00EA02AA" w:rsidRPr="002B1F86" w:rsidRDefault="00EA02AA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练习如下：</w:t>
      </w:r>
    </w:p>
    <w:p w14:paraId="5968CADC" w14:textId="77777777" w:rsidR="00EA02AA" w:rsidRPr="00EA02AA" w:rsidRDefault="00EA02AA" w:rsidP="00FA05AB">
      <w:pPr>
        <w:rPr>
          <w:color w:val="BFBFBF" w:themeColor="background1" w:themeShade="BF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9409BBA" wp14:editId="3EA3294E">
                <wp:extent cx="4067175" cy="3409950"/>
                <wp:effectExtent l="0" t="0" r="9525" b="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0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5ED0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 xml:space="preserve">from sys import </w:t>
                            </w: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argv</w:t>
                            </w:r>
                            <w:proofErr w:type="spellEnd"/>
                          </w:p>
                          <w:p w14:paraId="297444E1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 xml:space="preserve">script, filename = </w:t>
                            </w: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argv</w:t>
                            </w:r>
                            <w:proofErr w:type="spellEnd"/>
                          </w:p>
                          <w:p w14:paraId="6C83341E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0734E93" w14:textId="77777777" w:rsidR="00EA02AA" w:rsidRPr="00EA02AA" w:rsidRDefault="00EA02AA" w:rsidP="00D33B7F">
                            <w:pPr>
                              <w:snapToGrid w:val="0"/>
                              <w:spacing w:after="0" w:line="0" w:lineRule="atLeast"/>
                              <w:ind w:left="105" w:hangingChars="50" w:hanging="105"/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 xml:space="preserve">txt = open(filename) 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#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在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filename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后面可以加参数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如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r/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w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等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表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示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可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读写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性</w:t>
                            </w:r>
                          </w:p>
                          <w:p w14:paraId="629A11A0" w14:textId="77777777" w:rsidR="00EA02AA" w:rsidRPr="00EA02AA" w:rsidRDefault="00EA02AA" w:rsidP="00D33B7F">
                            <w:pPr>
                              <w:snapToGrid w:val="0"/>
                              <w:spacing w:after="0" w:line="0" w:lineRule="atLeast"/>
                              <w:ind w:left="105" w:hangingChars="50" w:hanging="105"/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</w:pP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#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open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()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应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该是告诉程序，这有个文件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对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象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。</w:t>
                            </w:r>
                          </w:p>
                          <w:p w14:paraId="4BA3181E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4AE118E8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print ("Here's your file %r:" % filename)</w:t>
                            </w:r>
                          </w:p>
                          <w:p w14:paraId="3885463C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print (</w:t>
                            </w: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txt.read</w:t>
                            </w:r>
                            <w:proofErr w:type="spell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())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 xml:space="preserve"> #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也可以直接写为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print (open(filename).read()),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而无需原来的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 xml:space="preserve">txt = </w:t>
                            </w:r>
                            <w:proofErr w:type="spellStart"/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opne</w:t>
                            </w:r>
                            <w:proofErr w:type="spellEnd"/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(filename),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下同</w:t>
                            </w:r>
                          </w:p>
                          <w:p w14:paraId="6BE45059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rFonts w:hint="eastAsia"/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txt.close</w:t>
                            </w:r>
                            <w:proofErr w:type="spell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 xml:space="preserve">() 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#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关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闭</w:t>
                            </w:r>
                            <w:r w:rsidRPr="00EA02AA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文</w:t>
                            </w:r>
                            <w:r w:rsidRPr="00EA02AA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件，但我不确定这个起作用了。</w:t>
                            </w:r>
                          </w:p>
                          <w:p w14:paraId="30EB5D65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506AB74B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print ("Type the file name again:")</w:t>
                            </w:r>
                          </w:p>
                          <w:p w14:paraId="29069CA7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file_again</w:t>
                            </w:r>
                            <w:proofErr w:type="spell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 xml:space="preserve"> = </w:t>
                            </w:r>
                            <w:proofErr w:type="gram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input(</w:t>
                            </w:r>
                            <w:proofErr w:type="gram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"&gt;")</w:t>
                            </w:r>
                          </w:p>
                          <w:p w14:paraId="7DB4756D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F09D0BC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txt_again</w:t>
                            </w:r>
                            <w:proofErr w:type="spell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 xml:space="preserve"> = open(</w:t>
                            </w: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file_again</w:t>
                            </w:r>
                            <w:proofErr w:type="spell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)</w:t>
                            </w:r>
                          </w:p>
                          <w:p w14:paraId="069972C6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47D4CB6E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print (</w:t>
                            </w: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txt_</w:t>
                            </w:r>
                            <w:proofErr w:type="gram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again.read</w:t>
                            </w:r>
                            <w:proofErr w:type="spellEnd"/>
                            <w:proofErr w:type="gram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())</w:t>
                            </w:r>
                          </w:p>
                          <w:p w14:paraId="498D08F6" w14:textId="77777777" w:rsidR="00EA02AA" w:rsidRPr="00EA02AA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  <w:proofErr w:type="spell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txt_</w:t>
                            </w:r>
                            <w:proofErr w:type="gramStart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again.close</w:t>
                            </w:r>
                            <w:proofErr w:type="spellEnd"/>
                            <w:proofErr w:type="gramEnd"/>
                            <w:r w:rsidRPr="00EA02AA"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409BB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20.25pt;height:2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" fillcolor="#bfbfbf [2412]" stroked="f" strokeweight="2pt">
                <v:stroke endcap="round"/>
                <v:textbox>
                  <w:txbxContent>
                    <w:p w14:paraId="59DA5ED0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 xml:space="preserve">from sys import </w:t>
                      </w: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argv</w:t>
                      </w:r>
                      <w:proofErr w:type="spellEnd"/>
                    </w:p>
                    <w:p w14:paraId="297444E1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 xml:space="preserve">script, filename = </w:t>
                      </w: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argv</w:t>
                      </w:r>
                      <w:proofErr w:type="spellEnd"/>
                    </w:p>
                    <w:p w14:paraId="6C83341E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</w:p>
                    <w:p w14:paraId="00734E93" w14:textId="77777777" w:rsidR="00EA02AA" w:rsidRPr="00EA02AA" w:rsidRDefault="00EA02AA" w:rsidP="00D33B7F">
                      <w:pPr>
                        <w:snapToGrid w:val="0"/>
                        <w:spacing w:after="0" w:line="0" w:lineRule="atLeast"/>
                        <w:ind w:left="105" w:hangingChars="50" w:hanging="105"/>
                        <w:rPr>
                          <w:snapToGrid w:val="0"/>
                          <w:color w:val="538135" w:themeColor="accent6" w:themeShade="BF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 xml:space="preserve">txt = open(filename) 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#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在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filename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后面可以加参数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如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r/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w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等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表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示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可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读写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性</w:t>
                      </w:r>
                    </w:p>
                    <w:p w14:paraId="629A11A0" w14:textId="77777777" w:rsidR="00EA02AA" w:rsidRPr="00EA02AA" w:rsidRDefault="00EA02AA" w:rsidP="00D33B7F">
                      <w:pPr>
                        <w:snapToGrid w:val="0"/>
                        <w:spacing w:after="0" w:line="0" w:lineRule="atLeast"/>
                        <w:ind w:left="105" w:hangingChars="50" w:hanging="105"/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</w:pP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#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open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()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应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该是告诉程序，这有个文件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对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象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。</w:t>
                      </w:r>
                    </w:p>
                    <w:p w14:paraId="4BA3181E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</w:p>
                    <w:p w14:paraId="4AE118E8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print ("Here's your file %r:" % filename)</w:t>
                      </w:r>
                    </w:p>
                    <w:p w14:paraId="3885463C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538135" w:themeColor="accent6" w:themeShade="BF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print (</w:t>
                      </w: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txt.read</w:t>
                      </w:r>
                      <w:proofErr w:type="spell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())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 xml:space="preserve"> #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也可以直接写为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print (open(filename).read()),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而无需原来的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 xml:space="preserve">txt = </w:t>
                      </w:r>
                      <w:proofErr w:type="spellStart"/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opne</w:t>
                      </w:r>
                      <w:proofErr w:type="spellEnd"/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(filename),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下同</w:t>
                      </w:r>
                    </w:p>
                    <w:p w14:paraId="6BE45059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rFonts w:hint="eastAsia"/>
                          <w:snapToGrid w:val="0"/>
                          <w:color w:val="000000" w:themeColor="text1"/>
                          <w:sz w:val="21"/>
                        </w:rPr>
                      </w:pP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txt.close</w:t>
                      </w:r>
                      <w:proofErr w:type="spell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 xml:space="preserve">() 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#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关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闭</w:t>
                      </w:r>
                      <w:r w:rsidRPr="00EA02AA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文</w:t>
                      </w:r>
                      <w:r w:rsidRPr="00EA02AA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件，但我不确定这个起作用了。</w:t>
                      </w:r>
                    </w:p>
                    <w:p w14:paraId="30EB5D65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</w:p>
                    <w:p w14:paraId="506AB74B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print ("Type the file name again:")</w:t>
                      </w:r>
                    </w:p>
                    <w:p w14:paraId="29069CA7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file_again</w:t>
                      </w:r>
                      <w:proofErr w:type="spell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 xml:space="preserve"> = </w:t>
                      </w:r>
                      <w:proofErr w:type="gram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input(</w:t>
                      </w:r>
                      <w:proofErr w:type="gram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"&gt;")</w:t>
                      </w:r>
                    </w:p>
                    <w:p w14:paraId="7DB4756D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</w:p>
                    <w:p w14:paraId="0F09D0BC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txt_again</w:t>
                      </w:r>
                      <w:proofErr w:type="spell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 xml:space="preserve"> = open(</w:t>
                      </w: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file_again</w:t>
                      </w:r>
                      <w:proofErr w:type="spell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)</w:t>
                      </w:r>
                    </w:p>
                    <w:p w14:paraId="069972C6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</w:p>
                    <w:p w14:paraId="47D4CB6E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print (</w:t>
                      </w: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txt_</w:t>
                      </w:r>
                      <w:proofErr w:type="gram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again.read</w:t>
                      </w:r>
                      <w:proofErr w:type="spellEnd"/>
                      <w:proofErr w:type="gram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())</w:t>
                      </w:r>
                    </w:p>
                    <w:p w14:paraId="498D08F6" w14:textId="77777777" w:rsidR="00EA02AA" w:rsidRPr="00EA02AA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  <w:proofErr w:type="spell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txt_</w:t>
                      </w:r>
                      <w:proofErr w:type="gramStart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again.close</w:t>
                      </w:r>
                      <w:proofErr w:type="spellEnd"/>
                      <w:proofErr w:type="gramEnd"/>
                      <w:r w:rsidRPr="00EA02AA">
                        <w:rPr>
                          <w:snapToGrid w:val="0"/>
                          <w:color w:val="000000" w:themeColor="text1"/>
                          <w:sz w:val="21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243B364F" w14:textId="77777777" w:rsidR="00EA02AA" w:rsidRDefault="00EA02AA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输出如下：</w:t>
      </w:r>
    </w:p>
    <w:p w14:paraId="0E9F4D1E" w14:textId="77777777" w:rsidR="00EA02AA" w:rsidRPr="00C67FB4" w:rsidRDefault="00EA02AA" w:rsidP="00FA05AB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因为运行时输入了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avgr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的参数，所以第一段直接输出了文件内容。第二段程序询问了我需要打开的文件名，然后才输出文件内容。</w:t>
      </w:r>
    </w:p>
    <w:p w14:paraId="105E3844" w14:textId="77777777" w:rsidR="00EA02AA" w:rsidRDefault="00EA02AA" w:rsidP="00FA05A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4745D32" wp14:editId="4F28020F">
                <wp:extent cx="3257550" cy="1581150"/>
                <wp:effectExtent l="0" t="0" r="1905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58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2E01B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Here's your file 'ex15_sample.txt':</w:t>
                            </w:r>
                          </w:p>
                          <w:p w14:paraId="360C4B91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This is stuff I typed into a file.</w:t>
                            </w:r>
                          </w:p>
                          <w:p w14:paraId="10BBD8C3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It is really cool stuff.</w:t>
                            </w:r>
                          </w:p>
                          <w:p w14:paraId="11777793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Lots and lots of fun to have in here.</w:t>
                            </w:r>
                          </w:p>
                          <w:p w14:paraId="2F3307DD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</w:p>
                          <w:p w14:paraId="53C16B5F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Type the file name again:</w:t>
                            </w:r>
                          </w:p>
                          <w:p w14:paraId="3E40FD4B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&gt;ex15_sample.txt</w:t>
                            </w:r>
                          </w:p>
                          <w:p w14:paraId="5E4201A8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This is stuff I typed into a file.</w:t>
                            </w:r>
                          </w:p>
                          <w:p w14:paraId="25467AF3" w14:textId="77777777" w:rsidR="00EA02AA" w:rsidRPr="000C3F03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It is really cool stuff.</w:t>
                            </w:r>
                          </w:p>
                          <w:p w14:paraId="1BE78BDB" w14:textId="77777777" w:rsidR="00EA02AA" w:rsidRPr="002B1F86" w:rsidRDefault="00EA02AA" w:rsidP="000C3F03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C3F03">
                              <w:rPr>
                                <w:snapToGrid w:val="0"/>
                                <w:sz w:val="18"/>
                              </w:rPr>
                              <w:t>Lots and lots of fun to have in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45D32" id="文本框 2" o:spid="_x0000_s1027" type="#_x0000_t202" style="width:256.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" fillcolor="black [3200]" strokecolor="black [1600]" strokeweight="2pt">
                <v:stroke endcap="round"/>
                <v:textbox>
                  <w:txbxContent>
                    <w:p w14:paraId="3472E01B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Here's your file 'ex15_sample.txt':</w:t>
                      </w:r>
                    </w:p>
                    <w:p w14:paraId="360C4B91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This is stuff I typed into a file.</w:t>
                      </w:r>
                    </w:p>
                    <w:p w14:paraId="10BBD8C3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It is really cool stuff.</w:t>
                      </w:r>
                    </w:p>
                    <w:p w14:paraId="11777793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Lots and lots of fun to have in here.</w:t>
                      </w:r>
                    </w:p>
                    <w:p w14:paraId="2F3307DD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</w:p>
                    <w:p w14:paraId="53C16B5F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Type the file name again:</w:t>
                      </w:r>
                    </w:p>
                    <w:p w14:paraId="3E40FD4B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&gt;ex15_sample.txt</w:t>
                      </w:r>
                    </w:p>
                    <w:p w14:paraId="5E4201A8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This is stuff I typed into a file.</w:t>
                      </w:r>
                    </w:p>
                    <w:p w14:paraId="25467AF3" w14:textId="77777777" w:rsidR="00EA02AA" w:rsidRPr="000C3F03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It is really cool stuff.</w:t>
                      </w:r>
                    </w:p>
                    <w:p w14:paraId="1BE78BDB" w14:textId="77777777" w:rsidR="00EA02AA" w:rsidRPr="002B1F86" w:rsidRDefault="00EA02AA" w:rsidP="000C3F03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0C3F03">
                        <w:rPr>
                          <w:snapToGrid w:val="0"/>
                          <w:sz w:val="18"/>
                        </w:rPr>
                        <w:t>Lots and lots of fun to have in here.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13D4E" w14:textId="77777777" w:rsidR="00EA02AA" w:rsidRPr="002B1F86" w:rsidRDefault="00EA02AA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错误记录：</w:t>
      </w:r>
    </w:p>
    <w:p w14:paraId="09B9A072" w14:textId="77777777" w:rsidR="00EA02AA" w:rsidRPr="00574D71" w:rsidRDefault="00EA02AA" w:rsidP="00574D71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color w:val="FF0000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再一次在print后面忘加括号了！</w:t>
      </w:r>
      <w:r w:rsidRPr="00574D71">
        <w:rPr>
          <w:rFonts w:ascii="微软雅黑 Light" w:eastAsia="微软雅黑 Light" w:hAnsi="微软雅黑 Light" w:hint="eastAsia"/>
          <w:color w:val="FF0000"/>
          <w:sz w:val="18"/>
          <w:szCs w:val="18"/>
        </w:rPr>
        <w:t>3.x</w:t>
      </w:r>
      <w:r>
        <w:rPr>
          <w:rFonts w:ascii="微软雅黑 Light" w:eastAsia="微软雅黑 Light" w:hAnsi="微软雅黑 Light" w:hint="eastAsia"/>
          <w:color w:val="FF0000"/>
          <w:sz w:val="18"/>
          <w:szCs w:val="18"/>
        </w:rPr>
        <w:t>的版本一定要注意括号！</w:t>
      </w:r>
    </w:p>
    <w:p w14:paraId="314CF75A" w14:textId="77777777" w:rsidR="00EA02AA" w:rsidRPr="002B1F86" w:rsidRDefault="00EA02AA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疑问：</w:t>
      </w:r>
    </w:p>
    <w:p w14:paraId="70BA0B8A" w14:textId="77777777" w:rsidR="00EA02AA" w:rsidRPr="001F522A" w:rsidRDefault="00EA02AA" w:rsidP="001F522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 w:rsidRPr="001F522A">
        <w:rPr>
          <w:rFonts w:ascii="微软雅黑 Light" w:eastAsia="微软雅黑 Light" w:hAnsi="微软雅黑 Light" w:hint="eastAsia"/>
          <w:sz w:val="18"/>
          <w:szCs w:val="18"/>
        </w:rPr>
        <w:t>不知道close()的作用，难道是释放对内存的占用？</w:t>
      </w:r>
    </w:p>
    <w:p w14:paraId="2C5990CA" w14:textId="77777777" w:rsidR="00EA02AA" w:rsidRDefault="00EA02AA" w:rsidP="001F522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如果要打开其它路径的文件呢，怎么操作？</w:t>
      </w:r>
    </w:p>
    <w:p w14:paraId="03145F57" w14:textId="77777777" w:rsidR="00EA02AA" w:rsidRPr="001F522A" w:rsidRDefault="00EA02AA" w:rsidP="001F522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教程中说PYTHON不限制对一个文件做多次open()的操作，而且有时候这是必须的，为什么呢？</w:t>
      </w:r>
    </w:p>
    <w:p w14:paraId="3F9A4ACC" w14:textId="77777777" w:rsidR="00EA02AA" w:rsidRPr="002B1F86" w:rsidRDefault="00EA02AA" w:rsidP="00FA05AB">
      <w:pPr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</w:pPr>
      <w:hyperlink r:id="rId8" w:history="1">
        <w:r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9" w:history="1">
        <w:r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1D3444D0" w14:textId="77777777" w:rsidR="00EA02AA" w:rsidRPr="00FA05AB" w:rsidRDefault="00EA02AA"/>
    <w:sectPr w:rsidR="00EA02AA" w:rsidRPr="00FA05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6388"/>
    <w:multiLevelType w:val="hybridMultilevel"/>
    <w:tmpl w:val="899ED5FA"/>
    <w:lvl w:ilvl="0" w:tplc="88EC6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C7BCB"/>
    <w:multiLevelType w:val="hybridMultilevel"/>
    <w:tmpl w:val="9DB46F5A"/>
    <w:lvl w:ilvl="0" w:tplc="729E8EC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A02AA"/>
    <w:rsid w:val="002901F5"/>
    <w:rsid w:val="008C4225"/>
    <w:rsid w:val="009F25CD"/>
    <w:rsid w:val="00E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ADA4"/>
  <w15:docId w15:val="{45E882D8-6AF6-4C8F-914B-C3F6F8F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EA02AA"/>
    <w:pPr>
      <w:ind w:firstLineChars="200" w:firstLine="420"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EA02AA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ex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pythonthehardway.org/book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pythonthehardway.org/book/ex9.htm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pythonthehardway.org/book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F8F77B-819B-4F4D-A5A5-26BE21C14861}"/>
      </w:docPartPr>
      <w:docPartBody>
        <w:p w:rsidR="00000000" w:rsidRDefault="00DC78E5">
          <w:r w:rsidRPr="001F0A7B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3635344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7917F6-4588-484C-AEC1-1A220C7A57AC}"/>
      </w:docPartPr>
      <w:docPartBody>
        <w:p w:rsidR="00000000" w:rsidRDefault="00DC78E5">
          <w:r w:rsidRPr="001F0A7B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E5"/>
    <w:rsid w:val="00D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8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课程15：打开一个文件</PostTitle>
  <PostDate>2016-09-13T09:05:39Z</PostDate>
  <PostID>435</PostID>
  <Category1>PYTHON学习</Category1>
  <Category2/>
  <Category3/>
  <Category4/>
  <Category5/>
  <Category6/>
  <Category7/>
  <Category8/>
  <Category9/>
  <Category10/>
  <Account>cd6d693e-5970-4b57-92ae-f51df2b6764b</Account>
  <Enclosure/>
  <ProviderInfo>
    <PostURL/>
    <API/>
    <Categories/>
    <Trackbacks/>
    <Enclosures/>
    <BlogName/>
    <ImagePostAddress/>
  </ProviderInfo>
  <DefaultAccountEnsured/>
  <CategoryBBId1>3635344305</CategoryBBId1>
  <PublishedAccount>cd6d693e-5970-4b57-92ae-f51df2b6764b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Hexh</dc:creator>
  <cp:keywords/>
  <dc:description/>
  <cp:lastModifiedBy>Hexh</cp:lastModifiedBy>
  <cp:revision>1</cp:revision>
  <dcterms:created xsi:type="dcterms:W3CDTF">2016-09-13T09:02:00Z</dcterms:created>
  <dcterms:modified xsi:type="dcterms:W3CDTF">2016-09-13T09:07:00Z</dcterms:modified>
</cp:coreProperties>
</file>