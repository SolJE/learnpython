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14:paraId="694F4BA0" w14:textId="77777777" w:rsidR="000A72D0" w:rsidRDefault="005A43DA" w:rsidP="005A43DA">
          <w:pPr>
            <w:pStyle w:val="PublishStatus"/>
          </w:pPr>
          <w:r>
            <w:t>此文章已于</w:t>
          </w:r>
          <w:r>
            <w:t xml:space="preserve"> 11:24:24 2016/9/20 </w:t>
          </w:r>
          <w:r>
            <w:t>重新发布到</w:t>
          </w:r>
          <w:r>
            <w:t xml:space="preserve"> LovelyDream</w:t>
          </w:r>
        </w:p>
        <w:bookmarkStart w:id="0" w:name="_GoBack" w:displacedByCustomXml="next"/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22153283" w14:textId="77777777" w:rsidR="0003286D" w:rsidRDefault="000A72D0">
              <w:pPr>
                <w:pStyle w:val="Publishwithline"/>
              </w:pPr>
              <w:r>
                <w:rPr>
                  <w:rFonts w:hint="eastAsia"/>
                </w:rPr>
                <w:t xml:space="preserve">PYTHON </w:t>
              </w:r>
              <w:r>
                <w:rPr>
                  <w:rFonts w:hint="eastAsia"/>
                </w:rPr>
                <w:t>课程</w:t>
              </w:r>
              <w:r>
                <w:rPr>
                  <w:rFonts w:hint="eastAsia"/>
                </w:rPr>
                <w:t>16</w:t>
              </w:r>
              <w:r>
                <w:rPr>
                  <w:rFonts w:hint="eastAsia"/>
                </w:rPr>
                <w:t>：读和写文件</w:t>
              </w:r>
            </w:p>
          </w:sdtContent>
        </w:sdt>
        <w:bookmarkEnd w:id="0"/>
        <w:p w14:paraId="223F88F5" w14:textId="77777777" w:rsidR="0003286D" w:rsidRDefault="0003286D">
          <w:pPr>
            <w:pStyle w:val="underline"/>
          </w:pPr>
        </w:p>
        <w:p w14:paraId="7A75EFC6" w14:textId="77777777" w:rsidR="000A72D0" w:rsidRDefault="000A72D0" w:rsidP="000A72D0">
          <w:pPr>
            <w:pStyle w:val="PadderBetweenTitleandProperties"/>
          </w:pPr>
        </w:p>
        <w:p w14:paraId="197C77CB" w14:textId="77777777" w:rsidR="000A72D0" w:rsidRDefault="000A72D0" w:rsidP="000A72D0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861487475"/>
              <w:placeholder>
                <w:docPart w:val="861487475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PYTHON学习">
                <w:listItem w:displayText="PYTHON学习" w:value="PYTHON学习"/>
                <w:listItem w:displayText="VBA学习" w:value="VBA学习"/>
                <w:listItem w:displayText="小胖踏梦" w:value="小胖踏梦"/>
                <w:listItem w:displayText="我喜欢的音乐" w:value="我喜欢的音乐"/>
                <w:listItem w:displayText="未分类" w:value="未分类"/>
                <w:listItem w:displayText="缘起——寻梦" w:value="缘起——寻梦"/>
                <w:listItem w:displayText="无" w:value=" "/>
              </w:comboBox>
            </w:sdtPr>
            <w:sdtContent>
              <w:r>
                <w:t>PYTHON</w:t>
              </w:r>
              <w:r>
                <w:rPr>
                  <w:rFonts w:ascii="微软雅黑" w:eastAsia="微软雅黑" w:hAnsi="微软雅黑" w:cs="微软雅黑" w:hint="eastAsia"/>
                </w:rPr>
                <w:t>学习</w:t>
              </w:r>
            </w:sdtContent>
          </w:sdt>
        </w:p>
        <w:p w14:paraId="570C59C5" w14:textId="77777777" w:rsidR="0003286D" w:rsidRDefault="005A43DA">
          <w:pPr>
            <w:pStyle w:val="PadderBetweenControlandBody"/>
          </w:pPr>
        </w:p>
      </w:sdtContent>
    </w:sdt>
    <w:p w14:paraId="0FDCCF28" w14:textId="77777777" w:rsidR="000A72D0" w:rsidRPr="00D82704" w:rsidRDefault="000A72D0" w:rsidP="00FA05AB">
      <w:pPr>
        <w:rPr>
          <w:rFonts w:ascii="微软雅黑" w:eastAsia="微软雅黑" w:hAnsi="微软雅黑"/>
          <w:sz w:val="21"/>
          <w:szCs w:val="21"/>
        </w:rPr>
      </w:pPr>
      <w:hyperlink r:id="rId5" w:history="1">
        <w:r w:rsidRPr="00D82704">
          <w:rPr>
            <w:rStyle w:val="a6"/>
            <w:rFonts w:ascii="微软雅黑" w:eastAsia="微软雅黑" w:hAnsi="微软雅黑" w:cs="Times New Roman"/>
            <w:color w:val="22313F"/>
            <w:sz w:val="21"/>
            <w:szCs w:val="21"/>
            <w:bdr w:val="none" w:sz="0" w:space="0" w:color="auto" w:frame="1"/>
            <w:shd w:val="clear" w:color="auto" w:fill="FFFFFF"/>
          </w:rPr>
          <w:t>本文内容主要来自</w:t>
        </w:r>
      </w:hyperlink>
      <w:hyperlink r:id="rId6" w:history="1">
        <w:r w:rsidRPr="00D82704">
          <w:rPr>
            <w:rStyle w:val="a6"/>
            <w:rFonts w:ascii="微软雅黑" w:eastAsia="微软雅黑" w:hAnsi="微软雅黑" w:cs="Helvetica"/>
            <w:color w:val="13C183"/>
            <w:sz w:val="21"/>
            <w:szCs w:val="21"/>
            <w:bdr w:val="none" w:sz="0" w:space="0" w:color="auto" w:frame="1"/>
            <w:shd w:val="clear" w:color="auto" w:fill="FFFFFF"/>
          </w:rPr>
          <w:t>LEARN PYTHON THE HARD WAY</w:t>
        </w:r>
      </w:hyperlink>
    </w:p>
    <w:p w14:paraId="2503FD49" w14:textId="77777777" w:rsidR="000A72D0" w:rsidRPr="002B1F86" w:rsidRDefault="000A72D0" w:rsidP="00FA05AB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主要内容</w:t>
      </w:r>
    </w:p>
    <w:p w14:paraId="2518A580" w14:textId="77777777" w:rsidR="000A72D0" w:rsidRPr="002B1F86" w:rsidRDefault="000A72D0" w:rsidP="00FA05AB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今天练习了文本文件的打开、清除、写入、保存并关闭文件等操作，用到了以下几个方法：op</w:t>
      </w:r>
      <w:r>
        <w:rPr>
          <w:rFonts w:ascii="微软雅黑 Light" w:eastAsia="微软雅黑 Light" w:hAnsi="微软雅黑 Light"/>
          <w:sz w:val="18"/>
          <w:szCs w:val="18"/>
        </w:rPr>
        <w:t>en/truncate/write/close</w:t>
      </w:r>
      <w:r>
        <w:rPr>
          <w:rFonts w:ascii="微软雅黑 Light" w:eastAsia="微软雅黑 Light" w:hAnsi="微软雅黑 Light" w:hint="eastAsia"/>
          <w:sz w:val="18"/>
          <w:szCs w:val="18"/>
        </w:rPr>
        <w:t>。</w:t>
      </w:r>
    </w:p>
    <w:p w14:paraId="3D91DA05" w14:textId="77777777" w:rsidR="000A72D0" w:rsidRPr="002B1F86" w:rsidRDefault="000A72D0" w:rsidP="00FA05AB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练习如下：</w:t>
      </w:r>
    </w:p>
    <w:p w14:paraId="1F65C656" w14:textId="77777777" w:rsidR="000A72D0" w:rsidRDefault="008C29F6" w:rsidP="00FA05AB">
      <w:pPr>
        <w:rPr>
          <w:rFonts w:hint="eastAsia"/>
        </w:rPr>
      </w:pPr>
      <w:r>
        <w:rPr>
          <w:rFonts w:ascii="微软雅黑" w:eastAsia="微软雅黑" w:hAnsi="微软雅黑" w:hint="eastAsia"/>
          <w:b/>
          <w:noProof/>
          <w:sz w:val="18"/>
          <w:szCs w:val="18"/>
        </w:rPr>
        <mc:AlternateContent>
          <mc:Choice Requires="wps">
            <w:drawing>
              <wp:inline distT="0" distB="0" distL="0" distR="0" wp14:anchorId="707D0532" wp14:editId="073D3D50">
                <wp:extent cx="4743450" cy="6934200"/>
                <wp:effectExtent l="0" t="0" r="0" b="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934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770742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 xml:space="preserve">from sys import </w:t>
                            </w:r>
                            <w:proofErr w:type="spellStart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</w:p>
                          <w:p w14:paraId="675E5819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</w:p>
                          <w:p w14:paraId="2966B14B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script,filename</w:t>
                            </w:r>
                            <w:proofErr w:type="spellEnd"/>
                            <w:proofErr w:type="gramEnd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</w:p>
                          <w:p w14:paraId="63AC4789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</w:p>
                          <w:p w14:paraId="634142EF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print ("We're going to erase %r." % filename)</w:t>
                            </w:r>
                          </w:p>
                          <w:p w14:paraId="59B1C7CE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print ("If you don't want that, hit CTRL-C (^C).")</w:t>
                            </w:r>
                          </w:p>
                          <w:p w14:paraId="144B02C7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print ("If you do want that, hit RETURN.")</w:t>
                            </w:r>
                          </w:p>
                          <w:p w14:paraId="1CB65713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</w:p>
                          <w:p w14:paraId="1A373205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input ("?")</w:t>
                            </w:r>
                          </w:p>
                          <w:p w14:paraId="5286B38C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</w:p>
                          <w:p w14:paraId="14A2D183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print ("Opening the file...")</w:t>
                            </w:r>
                          </w:p>
                          <w:p w14:paraId="454C454A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 w:hint="eastAsia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5A43DA">
                              <w:rPr>
                                <w:rFonts w:ascii="微软雅黑" w:eastAsia="微软雅黑" w:hAnsi="微软雅黑" w:hint="eastAsia"/>
                                <w:snapToGrid w:val="0"/>
                                <w:sz w:val="18"/>
                                <w:szCs w:val="18"/>
                              </w:rPr>
                              <w:t>target = open(</w:t>
                            </w:r>
                            <w:proofErr w:type="spellStart"/>
                            <w:r w:rsidRPr="005A43DA">
                              <w:rPr>
                                <w:rFonts w:ascii="微软雅黑" w:eastAsia="微软雅黑" w:hAnsi="微软雅黑" w:hint="eastAsia"/>
                                <w:snapToGrid w:val="0"/>
                                <w:sz w:val="18"/>
                                <w:szCs w:val="18"/>
                              </w:rPr>
                              <w:t>filename,'w</w:t>
                            </w:r>
                            <w:proofErr w:type="spellEnd"/>
                            <w:r w:rsidRPr="005A43DA">
                              <w:rPr>
                                <w:rFonts w:ascii="微软雅黑" w:eastAsia="微软雅黑" w:hAnsi="微软雅黑" w:hint="eastAsia"/>
                                <w:snapToGrid w:val="0"/>
                                <w:sz w:val="18"/>
                                <w:szCs w:val="18"/>
                              </w:rPr>
                              <w:t xml:space="preserve">') </w:t>
                            </w:r>
                            <w:r w:rsidRPr="005A43DA">
                              <w:rPr>
                                <w:rFonts w:ascii="微软雅黑" w:eastAsia="微软雅黑" w:hAnsi="微软雅黑" w:hint="eastAsia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  <w:t>#此处要注意允许写入</w:t>
                            </w:r>
                          </w:p>
                          <w:p w14:paraId="1A0AF24A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  <w:t>#target = open(filename)</w:t>
                            </w:r>
                          </w:p>
                          <w:p w14:paraId="30FDC285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</w:p>
                          <w:p w14:paraId="121C46A7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print ("Truncating the file. Goodbye!")</w:t>
                            </w:r>
                          </w:p>
                          <w:p w14:paraId="61CF4271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 w:hint="eastAsia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A43DA">
                              <w:rPr>
                                <w:rFonts w:ascii="微软雅黑" w:eastAsia="微软雅黑" w:hAnsi="微软雅黑" w:hint="eastAsia"/>
                                <w:snapToGrid w:val="0"/>
                                <w:sz w:val="18"/>
                                <w:szCs w:val="18"/>
                              </w:rPr>
                              <w:t>target.truncate</w:t>
                            </w:r>
                            <w:proofErr w:type="spellEnd"/>
                            <w:r w:rsidRPr="005A43DA">
                              <w:rPr>
                                <w:rFonts w:ascii="微软雅黑" w:eastAsia="微软雅黑" w:hAnsi="微软雅黑" w:hint="eastAsia"/>
                                <w:snapToGrid w:val="0"/>
                                <w:sz w:val="18"/>
                                <w:szCs w:val="18"/>
                              </w:rPr>
                              <w:t>()</w:t>
                            </w:r>
                            <w:r w:rsidRPr="005A43DA">
                              <w:rPr>
                                <w:rFonts w:ascii="微软雅黑" w:eastAsia="微软雅黑" w:hAnsi="微软雅黑" w:hint="eastAsia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 #此处删除打开的文件的内容</w:t>
                            </w:r>
                          </w:p>
                          <w:p w14:paraId="6734D7B8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</w:p>
                          <w:p w14:paraId="7144928B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print ("Now I'm going to ask you for three lines.")</w:t>
                            </w:r>
                          </w:p>
                          <w:p w14:paraId="6EB6E37E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</w:p>
                          <w:p w14:paraId="7942427E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 xml:space="preserve">line1 = </w:t>
                            </w:r>
                            <w:proofErr w:type="gramStart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input(</w:t>
                            </w:r>
                            <w:proofErr w:type="gramEnd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"line 1:")</w:t>
                            </w:r>
                          </w:p>
                          <w:p w14:paraId="7DFDE75D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 xml:space="preserve">line2 = </w:t>
                            </w:r>
                            <w:proofErr w:type="gramStart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input(</w:t>
                            </w:r>
                            <w:proofErr w:type="gramEnd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"line 2:")</w:t>
                            </w:r>
                          </w:p>
                          <w:p w14:paraId="10A1C3EA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 xml:space="preserve">line3 = </w:t>
                            </w:r>
                            <w:proofErr w:type="gramStart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input(</w:t>
                            </w:r>
                            <w:proofErr w:type="gramEnd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"line 3:")</w:t>
                            </w:r>
                          </w:p>
                          <w:p w14:paraId="28E5957E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</w:p>
                          <w:p w14:paraId="0AA4C012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print ("I'm going write these to the file.")</w:t>
                            </w:r>
                          </w:p>
                          <w:p w14:paraId="6D6915FA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</w:p>
                          <w:p w14:paraId="737D14CC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 w:hint="eastAsia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5A43DA">
                              <w:rPr>
                                <w:rFonts w:ascii="微软雅黑" w:eastAsia="微软雅黑" w:hAnsi="微软雅黑" w:hint="eastAsia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  <w:t>#写入之前输入的文本</w:t>
                            </w:r>
                          </w:p>
                          <w:p w14:paraId="2093D56A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target.write</w:t>
                            </w:r>
                            <w:proofErr w:type="spellEnd"/>
                            <w:proofErr w:type="gramEnd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('%s\</w:t>
                            </w:r>
                            <w:proofErr w:type="spellStart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n%s</w:t>
                            </w:r>
                            <w:proofErr w:type="spellEnd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n%s</w:t>
                            </w:r>
                            <w:proofErr w:type="spellEnd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\n' % (line1,line2,line3))</w:t>
                            </w:r>
                          </w:p>
                          <w:p w14:paraId="626F0E5C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 w:hint="eastAsia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5A43DA">
                              <w:rPr>
                                <w:rFonts w:ascii="微软雅黑" w:eastAsia="微软雅黑" w:hAnsi="微软雅黑" w:hint="eastAsia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5A43DA">
                              <w:rPr>
                                <w:rFonts w:ascii="微软雅黑" w:eastAsia="微软雅黑" w:hAnsi="微软雅黑" w:hint="eastAsia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  <w:t>target.write</w:t>
                            </w:r>
                            <w:proofErr w:type="spellEnd"/>
                            <w:r w:rsidRPr="005A43DA">
                              <w:rPr>
                                <w:rFonts w:ascii="微软雅黑" w:eastAsia="微软雅黑" w:hAnsi="微软雅黑" w:hint="eastAsia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  <w:t>("\n") #加入换行</w:t>
                            </w:r>
                          </w:p>
                          <w:p w14:paraId="5986CADE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  <w:t>target.write</w:t>
                            </w:r>
                            <w:proofErr w:type="spellEnd"/>
                            <w:proofErr w:type="gramEnd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  <w:t>(line2)</w:t>
                            </w:r>
                          </w:p>
                          <w:p w14:paraId="2321929F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  <w:t>target.write</w:t>
                            </w:r>
                            <w:proofErr w:type="spellEnd"/>
                            <w:proofErr w:type="gramEnd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  <w:t>("\n")</w:t>
                            </w:r>
                          </w:p>
                          <w:p w14:paraId="5A02ADC9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  <w:t>target.write</w:t>
                            </w:r>
                            <w:proofErr w:type="spellEnd"/>
                            <w:proofErr w:type="gramEnd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  <w:t>(line3)</w:t>
                            </w:r>
                          </w:p>
                          <w:p w14:paraId="33D1D18F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  <w:t>target.write</w:t>
                            </w:r>
                            <w:proofErr w:type="spellEnd"/>
                            <w:proofErr w:type="gramEnd"/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  <w:t>("\n")</w:t>
                            </w:r>
                          </w:p>
                          <w:p w14:paraId="1361371D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</w:p>
                          <w:p w14:paraId="138C170C" w14:textId="77777777" w:rsidR="008C29F6" w:rsidRPr="005A43DA" w:rsidRDefault="008C29F6" w:rsidP="008C29F6">
                            <w:pPr>
                              <w:snapToGrid w:val="0"/>
                              <w:spacing w:after="0" w:line="0" w:lineRule="atLeast"/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</w:pPr>
                            <w:r w:rsidRPr="005A43DA">
                              <w:rPr>
                                <w:rFonts w:ascii="微软雅黑" w:eastAsia="微软雅黑" w:hAnsi="微软雅黑"/>
                                <w:snapToGrid w:val="0"/>
                                <w:sz w:val="18"/>
                                <w:szCs w:val="18"/>
                              </w:rPr>
                              <w:t>print ("And finally, we close it.")</w:t>
                            </w:r>
                          </w:p>
                          <w:p w14:paraId="005CF417" w14:textId="77777777" w:rsidR="008C29F6" w:rsidRDefault="008C29F6" w:rsidP="008C29F6">
                            <w:pPr>
                              <w:snapToGrid w:val="0"/>
                              <w:spacing w:after="0" w:line="0" w:lineRule="atLeast"/>
                            </w:pPr>
                            <w:proofErr w:type="spellStart"/>
                            <w:r w:rsidRPr="005A43DA">
                              <w:rPr>
                                <w:rFonts w:ascii="微软雅黑" w:eastAsia="微软雅黑" w:hAnsi="微软雅黑" w:hint="eastAsia"/>
                                <w:snapToGrid w:val="0"/>
                                <w:sz w:val="18"/>
                                <w:szCs w:val="18"/>
                              </w:rPr>
                              <w:t>target.close</w:t>
                            </w:r>
                            <w:proofErr w:type="spellEnd"/>
                            <w:r w:rsidRPr="005A43DA">
                              <w:rPr>
                                <w:rFonts w:ascii="微软雅黑" w:eastAsia="微软雅黑" w:hAnsi="微软雅黑" w:hint="eastAsia"/>
                                <w:snapToGrid w:val="0"/>
                                <w:sz w:val="18"/>
                                <w:szCs w:val="18"/>
                              </w:rPr>
                              <w:t xml:space="preserve">() </w:t>
                            </w:r>
                            <w:r w:rsidRPr="005A43DA">
                              <w:rPr>
                                <w:rFonts w:ascii="微软雅黑" w:eastAsia="微软雅黑" w:hAnsi="微软雅黑" w:hint="eastAsia"/>
                                <w:snapToGrid w:val="0"/>
                                <w:color w:val="70AD47" w:themeColor="accent6"/>
                                <w:sz w:val="18"/>
                                <w:szCs w:val="18"/>
                              </w:rPr>
                              <w:t>#保存并关闭文件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7D053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373.5pt;height:5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" fillcolor="#bfbfbf [2412]" stroked="f" strokeweight=".5pt">
                <v:textbox>
                  <w:txbxContent>
                    <w:p w14:paraId="6E770742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 xml:space="preserve">from sys import </w:t>
                      </w:r>
                      <w:proofErr w:type="spellStart"/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argv</w:t>
                      </w:r>
                      <w:proofErr w:type="spellEnd"/>
                    </w:p>
                    <w:p w14:paraId="675E5819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</w:p>
                    <w:p w14:paraId="2966B14B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script,filename</w:t>
                      </w:r>
                      <w:proofErr w:type="spellEnd"/>
                      <w:proofErr w:type="gramEnd"/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argv</w:t>
                      </w:r>
                      <w:proofErr w:type="spellEnd"/>
                    </w:p>
                    <w:p w14:paraId="63AC4789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</w:p>
                    <w:p w14:paraId="634142EF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print ("We're going to erase %r." % filename)</w:t>
                      </w:r>
                    </w:p>
                    <w:p w14:paraId="59B1C7CE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print ("If you don't want that, hit CTRL-C (^C).")</w:t>
                      </w:r>
                    </w:p>
                    <w:p w14:paraId="144B02C7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print ("If you do want that, hit RETURN.")</w:t>
                      </w:r>
                    </w:p>
                    <w:p w14:paraId="1CB65713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</w:p>
                    <w:p w14:paraId="1A373205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input ("?")</w:t>
                      </w:r>
                    </w:p>
                    <w:p w14:paraId="5286B38C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</w:p>
                    <w:p w14:paraId="14A2D183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print ("Opening the file...")</w:t>
                      </w:r>
                    </w:p>
                    <w:p w14:paraId="454C454A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 w:hint="eastAsia"/>
                          <w:snapToGrid w:val="0"/>
                          <w:color w:val="70AD47" w:themeColor="accent6"/>
                          <w:sz w:val="18"/>
                          <w:szCs w:val="18"/>
                        </w:rPr>
                      </w:pPr>
                      <w:r w:rsidRPr="005A43DA">
                        <w:rPr>
                          <w:rFonts w:ascii="微软雅黑" w:eastAsia="微软雅黑" w:hAnsi="微软雅黑" w:hint="eastAsia"/>
                          <w:snapToGrid w:val="0"/>
                          <w:sz w:val="18"/>
                          <w:szCs w:val="18"/>
                        </w:rPr>
                        <w:t>target = open(</w:t>
                      </w:r>
                      <w:proofErr w:type="spellStart"/>
                      <w:r w:rsidRPr="005A43DA">
                        <w:rPr>
                          <w:rFonts w:ascii="微软雅黑" w:eastAsia="微软雅黑" w:hAnsi="微软雅黑" w:hint="eastAsia"/>
                          <w:snapToGrid w:val="0"/>
                          <w:sz w:val="18"/>
                          <w:szCs w:val="18"/>
                        </w:rPr>
                        <w:t>filename,'w</w:t>
                      </w:r>
                      <w:proofErr w:type="spellEnd"/>
                      <w:r w:rsidRPr="005A43DA">
                        <w:rPr>
                          <w:rFonts w:ascii="微软雅黑" w:eastAsia="微软雅黑" w:hAnsi="微软雅黑" w:hint="eastAsia"/>
                          <w:snapToGrid w:val="0"/>
                          <w:sz w:val="18"/>
                          <w:szCs w:val="18"/>
                        </w:rPr>
                        <w:t xml:space="preserve">') </w:t>
                      </w:r>
                      <w:r w:rsidRPr="005A43DA">
                        <w:rPr>
                          <w:rFonts w:ascii="微软雅黑" w:eastAsia="微软雅黑" w:hAnsi="微软雅黑" w:hint="eastAsia"/>
                          <w:snapToGrid w:val="0"/>
                          <w:color w:val="70AD47" w:themeColor="accent6"/>
                          <w:sz w:val="18"/>
                          <w:szCs w:val="18"/>
                        </w:rPr>
                        <w:t>#此处要注意允许写入</w:t>
                      </w:r>
                    </w:p>
                    <w:p w14:paraId="1A0AF24A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color w:val="70AD47" w:themeColor="accent6"/>
                          <w:sz w:val="18"/>
                          <w:szCs w:val="18"/>
                        </w:rPr>
                      </w:pPr>
                      <w:r w:rsidRPr="005A43DA">
                        <w:rPr>
                          <w:rFonts w:ascii="微软雅黑" w:eastAsia="微软雅黑" w:hAnsi="微软雅黑"/>
                          <w:snapToGrid w:val="0"/>
                          <w:color w:val="70AD47" w:themeColor="accent6"/>
                          <w:sz w:val="18"/>
                          <w:szCs w:val="18"/>
                        </w:rPr>
                        <w:t>#target = open(filename)</w:t>
                      </w:r>
                    </w:p>
                    <w:p w14:paraId="30FDC285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</w:p>
                    <w:p w14:paraId="121C46A7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print ("Truncating the file. Goodbye!")</w:t>
                      </w:r>
                    </w:p>
                    <w:p w14:paraId="61CF4271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 w:hint="eastAsia"/>
                          <w:snapToGrid w:val="0"/>
                          <w:color w:val="70AD47" w:themeColor="accent6"/>
                          <w:sz w:val="18"/>
                          <w:szCs w:val="18"/>
                        </w:rPr>
                      </w:pPr>
                      <w:proofErr w:type="spellStart"/>
                      <w:r w:rsidRPr="005A43DA">
                        <w:rPr>
                          <w:rFonts w:ascii="微软雅黑" w:eastAsia="微软雅黑" w:hAnsi="微软雅黑" w:hint="eastAsia"/>
                          <w:snapToGrid w:val="0"/>
                          <w:sz w:val="18"/>
                          <w:szCs w:val="18"/>
                        </w:rPr>
                        <w:t>target.truncate</w:t>
                      </w:r>
                      <w:proofErr w:type="spellEnd"/>
                      <w:r w:rsidRPr="005A43DA">
                        <w:rPr>
                          <w:rFonts w:ascii="微软雅黑" w:eastAsia="微软雅黑" w:hAnsi="微软雅黑" w:hint="eastAsia"/>
                          <w:snapToGrid w:val="0"/>
                          <w:sz w:val="18"/>
                          <w:szCs w:val="18"/>
                        </w:rPr>
                        <w:t>()</w:t>
                      </w:r>
                      <w:r w:rsidRPr="005A43DA">
                        <w:rPr>
                          <w:rFonts w:ascii="微软雅黑" w:eastAsia="微软雅黑" w:hAnsi="微软雅黑" w:hint="eastAsia"/>
                          <w:snapToGrid w:val="0"/>
                          <w:color w:val="70AD47" w:themeColor="accent6"/>
                          <w:sz w:val="18"/>
                          <w:szCs w:val="18"/>
                        </w:rPr>
                        <w:t xml:space="preserve"> #此处删除打开的文件的内容</w:t>
                      </w:r>
                    </w:p>
                    <w:p w14:paraId="6734D7B8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</w:p>
                    <w:p w14:paraId="7144928B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print ("Now I'm going to ask you for three lines.")</w:t>
                      </w:r>
                    </w:p>
                    <w:p w14:paraId="6EB6E37E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</w:p>
                    <w:p w14:paraId="7942427E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 xml:space="preserve">line1 = </w:t>
                      </w:r>
                      <w:proofErr w:type="gramStart"/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input(</w:t>
                      </w:r>
                      <w:proofErr w:type="gramEnd"/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"line 1:")</w:t>
                      </w:r>
                    </w:p>
                    <w:p w14:paraId="7DFDE75D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 xml:space="preserve">line2 = </w:t>
                      </w:r>
                      <w:proofErr w:type="gramStart"/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input(</w:t>
                      </w:r>
                      <w:proofErr w:type="gramEnd"/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"line 2:")</w:t>
                      </w:r>
                    </w:p>
                    <w:p w14:paraId="10A1C3EA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 xml:space="preserve">line3 = </w:t>
                      </w:r>
                      <w:proofErr w:type="gramStart"/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input(</w:t>
                      </w:r>
                      <w:proofErr w:type="gramEnd"/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"line 3:")</w:t>
                      </w:r>
                    </w:p>
                    <w:p w14:paraId="28E5957E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</w:p>
                    <w:p w14:paraId="0AA4C012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print ("I'm going write these to the file.")</w:t>
                      </w:r>
                    </w:p>
                    <w:p w14:paraId="6D6915FA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</w:p>
                    <w:p w14:paraId="737D14CC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 w:hint="eastAsia"/>
                          <w:snapToGrid w:val="0"/>
                          <w:color w:val="70AD47" w:themeColor="accent6"/>
                          <w:sz w:val="18"/>
                          <w:szCs w:val="18"/>
                        </w:rPr>
                      </w:pPr>
                      <w:r w:rsidRPr="005A43DA">
                        <w:rPr>
                          <w:rFonts w:ascii="微软雅黑" w:eastAsia="微软雅黑" w:hAnsi="微软雅黑" w:hint="eastAsia"/>
                          <w:snapToGrid w:val="0"/>
                          <w:color w:val="70AD47" w:themeColor="accent6"/>
                          <w:sz w:val="18"/>
                          <w:szCs w:val="18"/>
                        </w:rPr>
                        <w:t>#写入之前输入的文本</w:t>
                      </w:r>
                    </w:p>
                    <w:p w14:paraId="2093D56A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target.write</w:t>
                      </w:r>
                      <w:proofErr w:type="spellEnd"/>
                      <w:proofErr w:type="gramEnd"/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('%s\</w:t>
                      </w:r>
                      <w:proofErr w:type="spellStart"/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n%s</w:t>
                      </w:r>
                      <w:proofErr w:type="spellEnd"/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n%s</w:t>
                      </w:r>
                      <w:proofErr w:type="spellEnd"/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\n' % (line1,line2,line3))</w:t>
                      </w:r>
                    </w:p>
                    <w:p w14:paraId="626F0E5C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 w:hint="eastAsia"/>
                          <w:snapToGrid w:val="0"/>
                          <w:color w:val="70AD47" w:themeColor="accent6"/>
                          <w:sz w:val="18"/>
                          <w:szCs w:val="18"/>
                        </w:rPr>
                      </w:pPr>
                      <w:r w:rsidRPr="005A43DA">
                        <w:rPr>
                          <w:rFonts w:ascii="微软雅黑" w:eastAsia="微软雅黑" w:hAnsi="微软雅黑" w:hint="eastAsia"/>
                          <w:snapToGrid w:val="0"/>
                          <w:color w:val="70AD47" w:themeColor="accent6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5A43DA">
                        <w:rPr>
                          <w:rFonts w:ascii="微软雅黑" w:eastAsia="微软雅黑" w:hAnsi="微软雅黑" w:hint="eastAsia"/>
                          <w:snapToGrid w:val="0"/>
                          <w:color w:val="70AD47" w:themeColor="accent6"/>
                          <w:sz w:val="18"/>
                          <w:szCs w:val="18"/>
                        </w:rPr>
                        <w:t>target.write</w:t>
                      </w:r>
                      <w:proofErr w:type="spellEnd"/>
                      <w:r w:rsidRPr="005A43DA">
                        <w:rPr>
                          <w:rFonts w:ascii="微软雅黑" w:eastAsia="微软雅黑" w:hAnsi="微软雅黑" w:hint="eastAsia"/>
                          <w:snapToGrid w:val="0"/>
                          <w:color w:val="70AD47" w:themeColor="accent6"/>
                          <w:sz w:val="18"/>
                          <w:szCs w:val="18"/>
                        </w:rPr>
                        <w:t>("\n") #加入换行</w:t>
                      </w:r>
                    </w:p>
                    <w:p w14:paraId="5986CADE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color w:val="70AD47" w:themeColor="accent6"/>
                          <w:sz w:val="18"/>
                          <w:szCs w:val="18"/>
                        </w:rPr>
                      </w:pPr>
                      <w:r w:rsidRPr="005A43DA">
                        <w:rPr>
                          <w:rFonts w:ascii="微软雅黑" w:eastAsia="微软雅黑" w:hAnsi="微软雅黑"/>
                          <w:snapToGrid w:val="0"/>
                          <w:color w:val="70AD47" w:themeColor="accent6"/>
                          <w:sz w:val="18"/>
                          <w:szCs w:val="18"/>
                        </w:rPr>
                        <w:t>#</w:t>
                      </w:r>
                      <w:proofErr w:type="spellStart"/>
                      <w:proofErr w:type="gramStart"/>
                      <w:r w:rsidRPr="005A43DA">
                        <w:rPr>
                          <w:rFonts w:ascii="微软雅黑" w:eastAsia="微软雅黑" w:hAnsi="微软雅黑"/>
                          <w:snapToGrid w:val="0"/>
                          <w:color w:val="70AD47" w:themeColor="accent6"/>
                          <w:sz w:val="18"/>
                          <w:szCs w:val="18"/>
                        </w:rPr>
                        <w:t>target.write</w:t>
                      </w:r>
                      <w:proofErr w:type="spellEnd"/>
                      <w:proofErr w:type="gramEnd"/>
                      <w:r w:rsidRPr="005A43DA">
                        <w:rPr>
                          <w:rFonts w:ascii="微软雅黑" w:eastAsia="微软雅黑" w:hAnsi="微软雅黑"/>
                          <w:snapToGrid w:val="0"/>
                          <w:color w:val="70AD47" w:themeColor="accent6"/>
                          <w:sz w:val="18"/>
                          <w:szCs w:val="18"/>
                        </w:rPr>
                        <w:t>(line2)</w:t>
                      </w:r>
                    </w:p>
                    <w:p w14:paraId="2321929F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color w:val="70AD47" w:themeColor="accent6"/>
                          <w:sz w:val="18"/>
                          <w:szCs w:val="18"/>
                        </w:rPr>
                      </w:pPr>
                      <w:r w:rsidRPr="005A43DA">
                        <w:rPr>
                          <w:rFonts w:ascii="微软雅黑" w:eastAsia="微软雅黑" w:hAnsi="微软雅黑"/>
                          <w:snapToGrid w:val="0"/>
                          <w:color w:val="70AD47" w:themeColor="accent6"/>
                          <w:sz w:val="18"/>
                          <w:szCs w:val="18"/>
                        </w:rPr>
                        <w:t>#</w:t>
                      </w:r>
                      <w:proofErr w:type="spellStart"/>
                      <w:proofErr w:type="gramStart"/>
                      <w:r w:rsidRPr="005A43DA">
                        <w:rPr>
                          <w:rFonts w:ascii="微软雅黑" w:eastAsia="微软雅黑" w:hAnsi="微软雅黑"/>
                          <w:snapToGrid w:val="0"/>
                          <w:color w:val="70AD47" w:themeColor="accent6"/>
                          <w:sz w:val="18"/>
                          <w:szCs w:val="18"/>
                        </w:rPr>
                        <w:t>target.write</w:t>
                      </w:r>
                      <w:proofErr w:type="spellEnd"/>
                      <w:proofErr w:type="gramEnd"/>
                      <w:r w:rsidRPr="005A43DA">
                        <w:rPr>
                          <w:rFonts w:ascii="微软雅黑" w:eastAsia="微软雅黑" w:hAnsi="微软雅黑"/>
                          <w:snapToGrid w:val="0"/>
                          <w:color w:val="70AD47" w:themeColor="accent6"/>
                          <w:sz w:val="18"/>
                          <w:szCs w:val="18"/>
                        </w:rPr>
                        <w:t>("\n")</w:t>
                      </w:r>
                    </w:p>
                    <w:p w14:paraId="5A02ADC9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color w:val="70AD47" w:themeColor="accent6"/>
                          <w:sz w:val="18"/>
                          <w:szCs w:val="18"/>
                        </w:rPr>
                      </w:pPr>
                      <w:r w:rsidRPr="005A43DA">
                        <w:rPr>
                          <w:rFonts w:ascii="微软雅黑" w:eastAsia="微软雅黑" w:hAnsi="微软雅黑"/>
                          <w:snapToGrid w:val="0"/>
                          <w:color w:val="70AD47" w:themeColor="accent6"/>
                          <w:sz w:val="18"/>
                          <w:szCs w:val="18"/>
                        </w:rPr>
                        <w:t>#</w:t>
                      </w:r>
                      <w:proofErr w:type="spellStart"/>
                      <w:proofErr w:type="gramStart"/>
                      <w:r w:rsidRPr="005A43DA">
                        <w:rPr>
                          <w:rFonts w:ascii="微软雅黑" w:eastAsia="微软雅黑" w:hAnsi="微软雅黑"/>
                          <w:snapToGrid w:val="0"/>
                          <w:color w:val="70AD47" w:themeColor="accent6"/>
                          <w:sz w:val="18"/>
                          <w:szCs w:val="18"/>
                        </w:rPr>
                        <w:t>target.write</w:t>
                      </w:r>
                      <w:proofErr w:type="spellEnd"/>
                      <w:proofErr w:type="gramEnd"/>
                      <w:r w:rsidRPr="005A43DA">
                        <w:rPr>
                          <w:rFonts w:ascii="微软雅黑" w:eastAsia="微软雅黑" w:hAnsi="微软雅黑"/>
                          <w:snapToGrid w:val="0"/>
                          <w:color w:val="70AD47" w:themeColor="accent6"/>
                          <w:sz w:val="18"/>
                          <w:szCs w:val="18"/>
                        </w:rPr>
                        <w:t>(line3)</w:t>
                      </w:r>
                    </w:p>
                    <w:p w14:paraId="33D1D18F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color w:val="70AD47" w:themeColor="accent6"/>
                          <w:sz w:val="18"/>
                          <w:szCs w:val="18"/>
                        </w:rPr>
                      </w:pPr>
                      <w:r w:rsidRPr="005A43DA">
                        <w:rPr>
                          <w:rFonts w:ascii="微软雅黑" w:eastAsia="微软雅黑" w:hAnsi="微软雅黑"/>
                          <w:snapToGrid w:val="0"/>
                          <w:color w:val="70AD47" w:themeColor="accent6"/>
                          <w:sz w:val="18"/>
                          <w:szCs w:val="18"/>
                        </w:rPr>
                        <w:t>#</w:t>
                      </w:r>
                      <w:proofErr w:type="spellStart"/>
                      <w:proofErr w:type="gramStart"/>
                      <w:r w:rsidRPr="005A43DA">
                        <w:rPr>
                          <w:rFonts w:ascii="微软雅黑" w:eastAsia="微软雅黑" w:hAnsi="微软雅黑"/>
                          <w:snapToGrid w:val="0"/>
                          <w:color w:val="70AD47" w:themeColor="accent6"/>
                          <w:sz w:val="18"/>
                          <w:szCs w:val="18"/>
                        </w:rPr>
                        <w:t>target.write</w:t>
                      </w:r>
                      <w:proofErr w:type="spellEnd"/>
                      <w:proofErr w:type="gramEnd"/>
                      <w:r w:rsidRPr="005A43DA">
                        <w:rPr>
                          <w:rFonts w:ascii="微软雅黑" w:eastAsia="微软雅黑" w:hAnsi="微软雅黑"/>
                          <w:snapToGrid w:val="0"/>
                          <w:color w:val="70AD47" w:themeColor="accent6"/>
                          <w:sz w:val="18"/>
                          <w:szCs w:val="18"/>
                        </w:rPr>
                        <w:t>("\n")</w:t>
                      </w:r>
                    </w:p>
                    <w:p w14:paraId="1361371D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</w:p>
                    <w:p w14:paraId="138C170C" w14:textId="77777777" w:rsidR="008C29F6" w:rsidRPr="005A43DA" w:rsidRDefault="008C29F6" w:rsidP="008C29F6">
                      <w:pPr>
                        <w:snapToGrid w:val="0"/>
                        <w:spacing w:after="0" w:line="0" w:lineRule="atLeast"/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</w:pPr>
                      <w:r w:rsidRPr="005A43DA">
                        <w:rPr>
                          <w:rFonts w:ascii="微软雅黑" w:eastAsia="微软雅黑" w:hAnsi="微软雅黑"/>
                          <w:snapToGrid w:val="0"/>
                          <w:sz w:val="18"/>
                          <w:szCs w:val="18"/>
                        </w:rPr>
                        <w:t>print ("And finally, we close it.")</w:t>
                      </w:r>
                    </w:p>
                    <w:p w14:paraId="005CF417" w14:textId="77777777" w:rsidR="008C29F6" w:rsidRDefault="008C29F6" w:rsidP="008C29F6">
                      <w:pPr>
                        <w:snapToGrid w:val="0"/>
                        <w:spacing w:after="0" w:line="0" w:lineRule="atLeast"/>
                      </w:pPr>
                      <w:proofErr w:type="spellStart"/>
                      <w:r w:rsidRPr="005A43DA">
                        <w:rPr>
                          <w:rFonts w:ascii="微软雅黑" w:eastAsia="微软雅黑" w:hAnsi="微软雅黑" w:hint="eastAsia"/>
                          <w:snapToGrid w:val="0"/>
                          <w:sz w:val="18"/>
                          <w:szCs w:val="18"/>
                        </w:rPr>
                        <w:t>target.close</w:t>
                      </w:r>
                      <w:proofErr w:type="spellEnd"/>
                      <w:r w:rsidRPr="005A43DA">
                        <w:rPr>
                          <w:rFonts w:ascii="微软雅黑" w:eastAsia="微软雅黑" w:hAnsi="微软雅黑" w:hint="eastAsia"/>
                          <w:snapToGrid w:val="0"/>
                          <w:sz w:val="18"/>
                          <w:szCs w:val="18"/>
                        </w:rPr>
                        <w:t xml:space="preserve">() </w:t>
                      </w:r>
                      <w:r w:rsidRPr="005A43DA">
                        <w:rPr>
                          <w:rFonts w:ascii="微软雅黑" w:eastAsia="微软雅黑" w:hAnsi="微软雅黑" w:hint="eastAsia"/>
                          <w:snapToGrid w:val="0"/>
                          <w:color w:val="70AD47" w:themeColor="accent6"/>
                          <w:sz w:val="18"/>
                          <w:szCs w:val="18"/>
                        </w:rPr>
                        <w:t>#保存并关闭文件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76A6E3" w14:textId="77777777" w:rsidR="000A72D0" w:rsidRDefault="000A72D0" w:rsidP="00FA05AB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输出如下：</w:t>
      </w:r>
    </w:p>
    <w:p w14:paraId="48ED1D8B" w14:textId="77777777" w:rsidR="000A72D0" w:rsidRPr="00C67FB4" w:rsidRDefault="000A72D0" w:rsidP="00FA05AB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此程序在运行前需要输入除文件名外还需要输入需要的参数哦，</w:t>
      </w:r>
      <w:r w:rsidRPr="00422892">
        <w:rPr>
          <w:rFonts w:ascii="微软雅黑 Light" w:eastAsia="微软雅黑 Light" w:hAnsi="微软雅黑 Light" w:hint="eastAsia"/>
          <w:color w:val="FF0000"/>
          <w:sz w:val="18"/>
          <w:szCs w:val="18"/>
        </w:rPr>
        <w:t>在语句中指定了几个</w:t>
      </w:r>
      <w:proofErr w:type="spellStart"/>
      <w:r w:rsidRPr="00422892">
        <w:rPr>
          <w:rFonts w:ascii="微软雅黑 Light" w:eastAsia="微软雅黑 Light" w:hAnsi="微软雅黑 Light" w:hint="eastAsia"/>
          <w:color w:val="FF0000"/>
          <w:sz w:val="18"/>
          <w:szCs w:val="18"/>
        </w:rPr>
        <w:t>argv</w:t>
      </w:r>
      <w:proofErr w:type="spellEnd"/>
      <w:r w:rsidRPr="00422892">
        <w:rPr>
          <w:rFonts w:ascii="微软雅黑 Light" w:eastAsia="微软雅黑 Light" w:hAnsi="微软雅黑 Light" w:hint="eastAsia"/>
          <w:color w:val="FF0000"/>
          <w:sz w:val="18"/>
          <w:szCs w:val="18"/>
        </w:rPr>
        <w:t>，运行前就需要输入几个参数。</w:t>
      </w:r>
    </w:p>
    <w:p w14:paraId="4B93377C" w14:textId="77777777" w:rsidR="000A72D0" w:rsidRDefault="000A72D0" w:rsidP="00FA05AB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365DA23" wp14:editId="056E53C6">
                <wp:extent cx="3257550" cy="1838325"/>
                <wp:effectExtent l="0" t="0" r="19050" b="2857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838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ECCEA" w14:textId="77777777" w:rsidR="000A72D0" w:rsidRPr="0050303A" w:rsidRDefault="000A72D0" w:rsidP="0050303A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50303A">
                              <w:rPr>
                                <w:snapToGrid w:val="0"/>
                                <w:sz w:val="18"/>
                              </w:rPr>
                              <w:t>We're going to erase 'ex15_sample.txt'.</w:t>
                            </w:r>
                          </w:p>
                          <w:p w14:paraId="4C482950" w14:textId="77777777" w:rsidR="000A72D0" w:rsidRPr="0050303A" w:rsidRDefault="000A72D0" w:rsidP="0050303A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50303A">
                              <w:rPr>
                                <w:snapToGrid w:val="0"/>
                                <w:sz w:val="18"/>
                              </w:rPr>
                              <w:t>If you don't want that, hit CTRL-C (^C).</w:t>
                            </w:r>
                          </w:p>
                          <w:p w14:paraId="0765C905" w14:textId="77777777" w:rsidR="000A72D0" w:rsidRPr="0050303A" w:rsidRDefault="000A72D0" w:rsidP="0050303A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50303A">
                              <w:rPr>
                                <w:snapToGrid w:val="0"/>
                                <w:sz w:val="18"/>
                              </w:rPr>
                              <w:t>If you do want that, hit RETURN.</w:t>
                            </w:r>
                          </w:p>
                          <w:p w14:paraId="66DD67F5" w14:textId="77777777" w:rsidR="000A72D0" w:rsidRPr="0050303A" w:rsidRDefault="000A72D0" w:rsidP="0050303A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50303A">
                              <w:rPr>
                                <w:snapToGrid w:val="0"/>
                                <w:sz w:val="18"/>
                              </w:rPr>
                              <w:t>?</w:t>
                            </w:r>
                          </w:p>
                          <w:p w14:paraId="56EA031C" w14:textId="77777777" w:rsidR="000A72D0" w:rsidRPr="0050303A" w:rsidRDefault="000A72D0" w:rsidP="0050303A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50303A">
                              <w:rPr>
                                <w:snapToGrid w:val="0"/>
                                <w:sz w:val="18"/>
                              </w:rPr>
                              <w:t>Opening the file...</w:t>
                            </w:r>
                          </w:p>
                          <w:p w14:paraId="6A863298" w14:textId="77777777" w:rsidR="000A72D0" w:rsidRPr="0050303A" w:rsidRDefault="000A72D0" w:rsidP="0050303A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50303A">
                              <w:rPr>
                                <w:snapToGrid w:val="0"/>
                                <w:sz w:val="18"/>
                              </w:rPr>
                              <w:t>Truncating the file. Goodbye!</w:t>
                            </w:r>
                          </w:p>
                          <w:p w14:paraId="394FE0DD" w14:textId="77777777" w:rsidR="000A72D0" w:rsidRPr="0050303A" w:rsidRDefault="000A72D0" w:rsidP="0050303A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50303A">
                              <w:rPr>
                                <w:snapToGrid w:val="0"/>
                                <w:sz w:val="18"/>
                              </w:rPr>
                              <w:t>Now I'm going to ask you for three lines.</w:t>
                            </w:r>
                          </w:p>
                          <w:p w14:paraId="48724A7D" w14:textId="77777777" w:rsidR="000A72D0" w:rsidRPr="0050303A" w:rsidRDefault="000A72D0" w:rsidP="0050303A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50303A">
                              <w:rPr>
                                <w:snapToGrid w:val="0"/>
                                <w:sz w:val="18"/>
                              </w:rPr>
                              <w:t>line 1:ONE</w:t>
                            </w:r>
                          </w:p>
                          <w:p w14:paraId="63A06CD5" w14:textId="77777777" w:rsidR="000A72D0" w:rsidRPr="0050303A" w:rsidRDefault="000A72D0" w:rsidP="0050303A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50303A">
                              <w:rPr>
                                <w:snapToGrid w:val="0"/>
                                <w:sz w:val="18"/>
                              </w:rPr>
                              <w:t xml:space="preserve">line </w:t>
                            </w:r>
                            <w:proofErr w:type="gramStart"/>
                            <w:r w:rsidRPr="0050303A">
                              <w:rPr>
                                <w:snapToGrid w:val="0"/>
                                <w:sz w:val="18"/>
                              </w:rPr>
                              <w:t>2:TWO</w:t>
                            </w:r>
                            <w:proofErr w:type="gramEnd"/>
                          </w:p>
                          <w:p w14:paraId="1C7C15E7" w14:textId="77777777" w:rsidR="000A72D0" w:rsidRPr="0050303A" w:rsidRDefault="000A72D0" w:rsidP="0050303A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50303A">
                              <w:rPr>
                                <w:snapToGrid w:val="0"/>
                                <w:sz w:val="18"/>
                              </w:rPr>
                              <w:t xml:space="preserve">line </w:t>
                            </w:r>
                            <w:proofErr w:type="gramStart"/>
                            <w:r w:rsidRPr="0050303A">
                              <w:rPr>
                                <w:snapToGrid w:val="0"/>
                                <w:sz w:val="18"/>
                              </w:rPr>
                              <w:t>3:THREE</w:t>
                            </w:r>
                            <w:proofErr w:type="gramEnd"/>
                          </w:p>
                          <w:p w14:paraId="5F60EF52" w14:textId="77777777" w:rsidR="000A72D0" w:rsidRPr="0050303A" w:rsidRDefault="000A72D0" w:rsidP="0050303A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50303A">
                              <w:rPr>
                                <w:snapToGrid w:val="0"/>
                                <w:sz w:val="18"/>
                              </w:rPr>
                              <w:t>I'm going write these to the file.</w:t>
                            </w:r>
                          </w:p>
                          <w:p w14:paraId="24CA03AB" w14:textId="77777777" w:rsidR="000A72D0" w:rsidRPr="002B1F86" w:rsidRDefault="000A72D0" w:rsidP="0050303A">
                            <w:pPr>
                              <w:snapToGrid w:val="0"/>
                              <w:spacing w:after="0" w:line="0" w:lineRule="atLeast"/>
                              <w:rPr>
                                <w:snapToGrid w:val="0"/>
                                <w:sz w:val="18"/>
                              </w:rPr>
                            </w:pPr>
                            <w:r w:rsidRPr="0050303A">
                              <w:rPr>
                                <w:snapToGrid w:val="0"/>
                                <w:sz w:val="18"/>
                              </w:rPr>
                              <w:t>And finally, we close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65DA23" id="文本框 2" o:spid="_x0000_s1027" type="#_x0000_t202" style="width:256.5pt;height:1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" fillcolor="black [3200]" strokecolor="black [1600]" strokeweight="2pt">
                <v:stroke endcap="round"/>
                <v:textbox>
                  <w:txbxContent>
                    <w:p w14:paraId="683ECCEA" w14:textId="77777777" w:rsidR="000A72D0" w:rsidRPr="0050303A" w:rsidRDefault="000A72D0" w:rsidP="0050303A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50303A">
                        <w:rPr>
                          <w:snapToGrid w:val="0"/>
                          <w:sz w:val="18"/>
                        </w:rPr>
                        <w:t>We're going to erase 'ex15_sample.txt'.</w:t>
                      </w:r>
                    </w:p>
                    <w:p w14:paraId="4C482950" w14:textId="77777777" w:rsidR="000A72D0" w:rsidRPr="0050303A" w:rsidRDefault="000A72D0" w:rsidP="0050303A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50303A">
                        <w:rPr>
                          <w:snapToGrid w:val="0"/>
                          <w:sz w:val="18"/>
                        </w:rPr>
                        <w:t>If you don't want that, hit CTRL-C (^C).</w:t>
                      </w:r>
                    </w:p>
                    <w:p w14:paraId="0765C905" w14:textId="77777777" w:rsidR="000A72D0" w:rsidRPr="0050303A" w:rsidRDefault="000A72D0" w:rsidP="0050303A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50303A">
                        <w:rPr>
                          <w:snapToGrid w:val="0"/>
                          <w:sz w:val="18"/>
                        </w:rPr>
                        <w:t>If you do want that, hit RETURN.</w:t>
                      </w:r>
                    </w:p>
                    <w:p w14:paraId="66DD67F5" w14:textId="77777777" w:rsidR="000A72D0" w:rsidRPr="0050303A" w:rsidRDefault="000A72D0" w:rsidP="0050303A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50303A">
                        <w:rPr>
                          <w:snapToGrid w:val="0"/>
                          <w:sz w:val="18"/>
                        </w:rPr>
                        <w:t>?</w:t>
                      </w:r>
                    </w:p>
                    <w:p w14:paraId="56EA031C" w14:textId="77777777" w:rsidR="000A72D0" w:rsidRPr="0050303A" w:rsidRDefault="000A72D0" w:rsidP="0050303A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50303A">
                        <w:rPr>
                          <w:snapToGrid w:val="0"/>
                          <w:sz w:val="18"/>
                        </w:rPr>
                        <w:t>Opening the file...</w:t>
                      </w:r>
                    </w:p>
                    <w:p w14:paraId="6A863298" w14:textId="77777777" w:rsidR="000A72D0" w:rsidRPr="0050303A" w:rsidRDefault="000A72D0" w:rsidP="0050303A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50303A">
                        <w:rPr>
                          <w:snapToGrid w:val="0"/>
                          <w:sz w:val="18"/>
                        </w:rPr>
                        <w:t>Truncating the file. Goodbye!</w:t>
                      </w:r>
                    </w:p>
                    <w:p w14:paraId="394FE0DD" w14:textId="77777777" w:rsidR="000A72D0" w:rsidRPr="0050303A" w:rsidRDefault="000A72D0" w:rsidP="0050303A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50303A">
                        <w:rPr>
                          <w:snapToGrid w:val="0"/>
                          <w:sz w:val="18"/>
                        </w:rPr>
                        <w:t>Now I'm going to ask you for three lines.</w:t>
                      </w:r>
                    </w:p>
                    <w:p w14:paraId="48724A7D" w14:textId="77777777" w:rsidR="000A72D0" w:rsidRPr="0050303A" w:rsidRDefault="000A72D0" w:rsidP="0050303A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50303A">
                        <w:rPr>
                          <w:snapToGrid w:val="0"/>
                          <w:sz w:val="18"/>
                        </w:rPr>
                        <w:t>line 1:ONE</w:t>
                      </w:r>
                    </w:p>
                    <w:p w14:paraId="63A06CD5" w14:textId="77777777" w:rsidR="000A72D0" w:rsidRPr="0050303A" w:rsidRDefault="000A72D0" w:rsidP="0050303A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50303A">
                        <w:rPr>
                          <w:snapToGrid w:val="0"/>
                          <w:sz w:val="18"/>
                        </w:rPr>
                        <w:t xml:space="preserve">line </w:t>
                      </w:r>
                      <w:proofErr w:type="gramStart"/>
                      <w:r w:rsidRPr="0050303A">
                        <w:rPr>
                          <w:snapToGrid w:val="0"/>
                          <w:sz w:val="18"/>
                        </w:rPr>
                        <w:t>2:TWO</w:t>
                      </w:r>
                      <w:proofErr w:type="gramEnd"/>
                    </w:p>
                    <w:p w14:paraId="1C7C15E7" w14:textId="77777777" w:rsidR="000A72D0" w:rsidRPr="0050303A" w:rsidRDefault="000A72D0" w:rsidP="0050303A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50303A">
                        <w:rPr>
                          <w:snapToGrid w:val="0"/>
                          <w:sz w:val="18"/>
                        </w:rPr>
                        <w:t xml:space="preserve">line </w:t>
                      </w:r>
                      <w:proofErr w:type="gramStart"/>
                      <w:r w:rsidRPr="0050303A">
                        <w:rPr>
                          <w:snapToGrid w:val="0"/>
                          <w:sz w:val="18"/>
                        </w:rPr>
                        <w:t>3:THREE</w:t>
                      </w:r>
                      <w:proofErr w:type="gramEnd"/>
                    </w:p>
                    <w:p w14:paraId="5F60EF52" w14:textId="77777777" w:rsidR="000A72D0" w:rsidRPr="0050303A" w:rsidRDefault="000A72D0" w:rsidP="0050303A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50303A">
                        <w:rPr>
                          <w:snapToGrid w:val="0"/>
                          <w:sz w:val="18"/>
                        </w:rPr>
                        <w:t>I'm going write these to the file.</w:t>
                      </w:r>
                    </w:p>
                    <w:p w14:paraId="24CA03AB" w14:textId="77777777" w:rsidR="000A72D0" w:rsidRPr="002B1F86" w:rsidRDefault="000A72D0" w:rsidP="0050303A">
                      <w:pPr>
                        <w:snapToGrid w:val="0"/>
                        <w:spacing w:after="0" w:line="0" w:lineRule="atLeast"/>
                        <w:rPr>
                          <w:snapToGrid w:val="0"/>
                          <w:sz w:val="18"/>
                        </w:rPr>
                      </w:pPr>
                      <w:r w:rsidRPr="0050303A">
                        <w:rPr>
                          <w:snapToGrid w:val="0"/>
                          <w:sz w:val="18"/>
                        </w:rPr>
                        <w:t>And finally, we close it.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C46FA7" w14:textId="77777777" w:rsidR="000A72D0" w:rsidRPr="002B1F86" w:rsidRDefault="000A72D0" w:rsidP="00FA05AB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错误记录：</w:t>
      </w:r>
    </w:p>
    <w:p w14:paraId="2FFC512E" w14:textId="77777777" w:rsidR="000A72D0" w:rsidRPr="00D82704" w:rsidRDefault="000A72D0" w:rsidP="00D82704">
      <w:pPr>
        <w:rPr>
          <w:rFonts w:ascii="微软雅黑 Light" w:eastAsia="微软雅黑 Light" w:hAnsi="微软雅黑 Light"/>
          <w:color w:val="FF0000"/>
          <w:sz w:val="18"/>
          <w:szCs w:val="18"/>
        </w:rPr>
      </w:pPr>
      <w:r w:rsidRPr="00D82704">
        <w:rPr>
          <w:rFonts w:ascii="微软雅黑 Light" w:eastAsia="微软雅黑 Light" w:hAnsi="微软雅黑 Light" w:hint="eastAsia"/>
          <w:sz w:val="18"/>
          <w:szCs w:val="18"/>
        </w:rPr>
        <w:t>在写括号时写成了中文符号。要注意检查！</w:t>
      </w:r>
    </w:p>
    <w:p w14:paraId="7DC320AF" w14:textId="77777777" w:rsidR="000A72D0" w:rsidRPr="002B1F86" w:rsidRDefault="000A72D0" w:rsidP="00FA05AB">
      <w:pPr>
        <w:rPr>
          <w:rFonts w:ascii="微软雅黑" w:eastAsia="微软雅黑" w:hAnsi="微软雅黑"/>
          <w:b/>
          <w:sz w:val="18"/>
          <w:szCs w:val="18"/>
        </w:rPr>
      </w:pPr>
      <w:r w:rsidRPr="002B1F86">
        <w:rPr>
          <w:rFonts w:ascii="微软雅黑" w:eastAsia="微软雅黑" w:hAnsi="微软雅黑" w:hint="eastAsia"/>
          <w:b/>
          <w:sz w:val="18"/>
          <w:szCs w:val="18"/>
        </w:rPr>
        <w:t>疑问：</w:t>
      </w:r>
    </w:p>
    <w:p w14:paraId="41C9C4A6" w14:textId="77777777" w:rsidR="000A72D0" w:rsidRPr="002B1F86" w:rsidRDefault="000A72D0" w:rsidP="00FA05AB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在使用write()写入文件时，要一次写入多行，中间可以使用\n换行；</w:t>
      </w:r>
      <w:r w:rsidRPr="00D82704">
        <w:rPr>
          <w:rFonts w:ascii="微软雅黑 Light" w:eastAsia="微软雅黑 Light" w:hAnsi="微软雅黑 Light" w:hint="eastAsia"/>
          <w:color w:val="FF0000"/>
          <w:sz w:val="18"/>
          <w:szCs w:val="18"/>
        </w:rPr>
        <w:t>要一次写入多个变量值，要使用格式转换</w:t>
      </w:r>
      <w:r>
        <w:rPr>
          <w:rFonts w:ascii="微软雅黑 Light" w:eastAsia="微软雅黑 Light" w:hAnsi="微软雅黑 Light" w:hint="eastAsia"/>
          <w:sz w:val="18"/>
          <w:szCs w:val="18"/>
        </w:rPr>
        <w:t>。</w:t>
      </w:r>
    </w:p>
    <w:p w14:paraId="7489DD82" w14:textId="77777777" w:rsidR="000A72D0" w:rsidRPr="00D82704" w:rsidRDefault="000A72D0" w:rsidP="00FA05AB">
      <w:pPr>
        <w:rPr>
          <w:rStyle w:val="a6"/>
          <w:rFonts w:ascii="微软雅黑" w:eastAsia="微软雅黑" w:hAnsi="微软雅黑" w:cs="Times New Roman"/>
          <w:color w:val="22313F"/>
          <w:sz w:val="21"/>
          <w:szCs w:val="21"/>
          <w:bdr w:val="none" w:sz="0" w:space="0" w:color="auto" w:frame="1"/>
          <w:shd w:val="clear" w:color="auto" w:fill="FFFFFF"/>
        </w:rPr>
      </w:pPr>
      <w:hyperlink r:id="rId7" w:history="1">
        <w:r w:rsidRPr="00D82704">
          <w:rPr>
            <w:rStyle w:val="a6"/>
            <w:rFonts w:ascii="微软雅黑" w:eastAsia="微软雅黑" w:hAnsi="微软雅黑" w:cs="Times New Roman"/>
            <w:color w:val="22313F"/>
            <w:sz w:val="21"/>
            <w:szCs w:val="21"/>
            <w:bdr w:val="none" w:sz="0" w:space="0" w:color="auto" w:frame="1"/>
            <w:shd w:val="clear" w:color="auto" w:fill="FFFFFF"/>
          </w:rPr>
          <w:t>本文内容主要来自</w:t>
        </w:r>
      </w:hyperlink>
      <w:hyperlink r:id="rId8" w:history="1">
        <w:r w:rsidRPr="00D82704">
          <w:rPr>
            <w:rStyle w:val="a6"/>
            <w:rFonts w:ascii="微软雅黑" w:eastAsia="微软雅黑" w:hAnsi="微软雅黑" w:cs="Helvetica"/>
            <w:color w:val="13C183"/>
            <w:sz w:val="21"/>
            <w:szCs w:val="21"/>
            <w:bdr w:val="none" w:sz="0" w:space="0" w:color="auto" w:frame="1"/>
            <w:shd w:val="clear" w:color="auto" w:fill="FFFFFF"/>
          </w:rPr>
          <w:t>LEARN PYTHON THE HARD WAY</w:t>
        </w:r>
      </w:hyperlink>
    </w:p>
    <w:p w14:paraId="6803AFD2" w14:textId="77777777" w:rsidR="000A72D0" w:rsidRPr="00FA05AB" w:rsidRDefault="000A72D0"/>
    <w:sectPr w:rsidR="000A72D0" w:rsidRPr="00FA05A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0A72D0"/>
    <w:rsid w:val="0003286D"/>
    <w:rsid w:val="000A72D0"/>
    <w:rsid w:val="005A43DA"/>
    <w:rsid w:val="008C29F6"/>
    <w:rsid w:val="00A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5269"/>
  <w15:docId w15:val="{55236E58-CC63-49AD-BB8E-D8377473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sid w:val="000A72D0"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pythonthehardway.org/book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pythonthehardway.org/book/ex9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arnpythonthehardway.org/book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pythonthehardway.org/book/ex9.html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2C0107-A849-4353-ACAB-C81C949C4E6A}"/>
      </w:docPartPr>
      <w:docPartBody>
        <w:p w:rsidR="00000000" w:rsidRDefault="00961F18">
          <w:r w:rsidRPr="001733F0">
            <w:rPr>
              <w:rStyle w:val="a3"/>
              <w:rFonts w:hint="eastAsia"/>
            </w:rPr>
            <w:t>[在此处输入文章标题]</w:t>
          </w:r>
        </w:p>
      </w:docPartBody>
    </w:docPart>
    <w:docPart>
      <w:docPartPr>
        <w:name w:val="8614874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91B508-26B7-4AAB-9CFE-D9485C6E9CB7}"/>
      </w:docPartPr>
      <w:docPartBody>
        <w:p w:rsidR="00000000" w:rsidRDefault="00961F18">
          <w:r w:rsidRPr="001733F0">
            <w:rPr>
              <w:rStyle w:val="a3"/>
              <w:rFonts w:hint="eastAsia"/>
            </w:rPr>
            <w:t>[选择一个类别或键入一个新类别]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18"/>
    <w:rsid w:val="0096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1F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PYTHON 课程16：读和写文件</PostTitle>
  <PostDate>2016-09-20T03:01:57Z</PostDate>
  <PostID>464</PostID>
  <Category1>PYTHON学习</Category1>
  <Category2/>
  <Category3/>
  <Category4/>
  <Category5/>
  <Category6/>
  <Category7/>
  <Category8/>
  <Category9/>
  <Category10/>
  <Account>cd6d693e-5970-4b57-92ae-f51df2b6764b</Account>
  <Enclosure/>
  <ProviderInfo>
    <PostURL/>
    <API/>
    <Categories/>
    <Trackbacks/>
    <Enclosures/>
    <BlogName/>
    <ImagePostAddress/>
  </ProviderInfo>
  <DefaultAccountEnsured/>
  <CategoryBBId1>861487475</CategoryBBId1>
  <PublishedAccount>cd6d693e-5970-4b57-92ae-f51df2b6764b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Hexh</dc:creator>
  <cp:keywords/>
  <dc:description/>
  <cp:lastModifiedBy>Hexh</cp:lastModifiedBy>
  <cp:revision>1</cp:revision>
  <dcterms:created xsi:type="dcterms:W3CDTF">2016-09-20T03:00:00Z</dcterms:created>
  <dcterms:modified xsi:type="dcterms:W3CDTF">2016-09-20T03:25:00Z</dcterms:modified>
</cp:coreProperties>
</file>